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2D0" w:rsidRPr="007412D0" w:rsidRDefault="008E3561" w:rsidP="008E3561">
      <w:pPr>
        <w:tabs>
          <w:tab w:val="center" w:pos="4818"/>
        </w:tabs>
        <w:ind w:firstLine="0"/>
        <w:rPr>
          <w:b/>
          <w:sz w:val="24"/>
        </w:rPr>
      </w:pPr>
      <w:r>
        <w:rPr>
          <w:b/>
          <w:sz w:val="24"/>
        </w:rPr>
        <w:tab/>
      </w:r>
      <w:r w:rsidR="007412D0" w:rsidRPr="007412D0">
        <w:rPr>
          <w:b/>
          <w:sz w:val="24"/>
        </w:rPr>
        <w:t>Министерство цифрового развития, связи и массовых коммуникаций РФ</w:t>
      </w:r>
    </w:p>
    <w:p w:rsidR="007412D0" w:rsidRPr="007412D0" w:rsidRDefault="007412D0" w:rsidP="007412D0">
      <w:pPr>
        <w:ind w:left="28" w:firstLine="0"/>
        <w:jc w:val="center"/>
        <w:rPr>
          <w:b/>
          <w:sz w:val="24"/>
        </w:rPr>
      </w:pPr>
      <w:r w:rsidRPr="007412D0">
        <w:rPr>
          <w:b/>
          <w:sz w:val="24"/>
        </w:rPr>
        <w:t>Федеральное государственное бюджетное образовательное учреждение высшего образования</w:t>
      </w:r>
    </w:p>
    <w:p w:rsidR="007412D0" w:rsidRPr="007412D0" w:rsidRDefault="007412D0" w:rsidP="007412D0">
      <w:pPr>
        <w:ind w:left="28" w:firstLine="0"/>
        <w:jc w:val="center"/>
        <w:rPr>
          <w:b/>
          <w:sz w:val="24"/>
        </w:rPr>
      </w:pPr>
      <w:r w:rsidRPr="007412D0">
        <w:rPr>
          <w:b/>
          <w:sz w:val="24"/>
        </w:rPr>
        <w:t>«Сибирский государственный университет телекоммуникаций и информатики»</w:t>
      </w:r>
    </w:p>
    <w:p w:rsidR="007412D0" w:rsidRPr="007412D0" w:rsidRDefault="007412D0" w:rsidP="007412D0">
      <w:pPr>
        <w:ind w:left="28" w:firstLine="0"/>
        <w:jc w:val="center"/>
        <w:rPr>
          <w:b/>
          <w:sz w:val="24"/>
        </w:rPr>
      </w:pPr>
      <w:r w:rsidRPr="007412D0">
        <w:rPr>
          <w:b/>
          <w:sz w:val="24"/>
        </w:rPr>
        <w:t>(</w:t>
      </w:r>
      <w:proofErr w:type="spellStart"/>
      <w:r w:rsidRPr="007412D0">
        <w:rPr>
          <w:b/>
          <w:sz w:val="24"/>
        </w:rPr>
        <w:t>СибГУТИ</w:t>
      </w:r>
      <w:proofErr w:type="spellEnd"/>
      <w:r w:rsidRPr="007412D0">
        <w:rPr>
          <w:b/>
          <w:sz w:val="24"/>
        </w:rPr>
        <w:t>)</w:t>
      </w:r>
    </w:p>
    <w:p w:rsidR="007412D0" w:rsidRPr="007412D0" w:rsidRDefault="007412D0" w:rsidP="007412D0">
      <w:pPr>
        <w:jc w:val="center"/>
        <w:rPr>
          <w:sz w:val="32"/>
          <w:szCs w:val="32"/>
        </w:rPr>
      </w:pPr>
    </w:p>
    <w:p w:rsidR="007412D0" w:rsidRPr="007412D0" w:rsidRDefault="007412D0" w:rsidP="007412D0">
      <w:pPr>
        <w:ind w:firstLine="0"/>
        <w:jc w:val="center"/>
        <w:rPr>
          <w:b/>
          <w:bCs/>
          <w:sz w:val="36"/>
          <w:szCs w:val="36"/>
        </w:rPr>
      </w:pPr>
      <w:r w:rsidRPr="007412D0">
        <w:rPr>
          <w:b/>
          <w:bCs/>
          <w:sz w:val="36"/>
          <w:szCs w:val="36"/>
        </w:rPr>
        <w:t>ОТЗЫВ</w:t>
      </w:r>
    </w:p>
    <w:p w:rsidR="007412D0" w:rsidRPr="00BB291F" w:rsidRDefault="007412D0" w:rsidP="007412D0">
      <w:pPr>
        <w:ind w:firstLine="0"/>
        <w:jc w:val="left"/>
        <w:rPr>
          <w:sz w:val="24"/>
          <w:u w:val="single"/>
        </w:rPr>
      </w:pPr>
      <w:r w:rsidRPr="007412D0">
        <w:rPr>
          <w:sz w:val="24"/>
        </w:rPr>
        <w:t xml:space="preserve">о работе </w:t>
      </w:r>
      <w:proofErr w:type="gramStart"/>
      <w:r w:rsidRPr="007412D0">
        <w:rPr>
          <w:sz w:val="24"/>
        </w:rPr>
        <w:t>обучающегося</w:t>
      </w:r>
      <w:proofErr w:type="gramEnd"/>
      <w:r w:rsidRPr="007412D0">
        <w:rPr>
          <w:sz w:val="24"/>
        </w:rPr>
        <w:t xml:space="preserve"> </w:t>
      </w:r>
      <w:r w:rsidR="00BB291F" w:rsidRPr="00BB291F">
        <w:rPr>
          <w:sz w:val="24"/>
          <w:u w:val="single"/>
        </w:rPr>
        <w:tab/>
      </w:r>
      <w:proofErr w:type="spellStart"/>
      <w:r w:rsidR="0026582B" w:rsidRPr="0026582B">
        <w:rPr>
          <w:sz w:val="24"/>
          <w:u w:val="single"/>
        </w:rPr>
        <w:t>Шевельков</w:t>
      </w:r>
      <w:r w:rsidR="0026582B">
        <w:rPr>
          <w:sz w:val="24"/>
          <w:u w:val="single"/>
        </w:rPr>
        <w:t>ой</w:t>
      </w:r>
      <w:proofErr w:type="spellEnd"/>
      <w:r w:rsidR="0026582B" w:rsidRPr="0026582B">
        <w:rPr>
          <w:sz w:val="24"/>
          <w:u w:val="single"/>
        </w:rPr>
        <w:t xml:space="preserve"> В. Ю.</w:t>
      </w:r>
      <w:r w:rsidR="00BB291F">
        <w:rPr>
          <w:sz w:val="24"/>
          <w:u w:val="single"/>
        </w:rPr>
        <w:tab/>
      </w:r>
    </w:p>
    <w:p w:rsidR="007412D0" w:rsidRPr="007412D0" w:rsidRDefault="007412D0" w:rsidP="007412D0">
      <w:pPr>
        <w:ind w:left="2836" w:firstLine="709"/>
        <w:jc w:val="left"/>
        <w:rPr>
          <w:sz w:val="20"/>
          <w:szCs w:val="20"/>
        </w:rPr>
      </w:pPr>
      <w:r w:rsidRPr="007412D0">
        <w:rPr>
          <w:sz w:val="20"/>
          <w:szCs w:val="20"/>
        </w:rPr>
        <w:t>(</w:t>
      </w:r>
      <w:proofErr w:type="spellStart"/>
      <w:r w:rsidRPr="007412D0">
        <w:rPr>
          <w:sz w:val="20"/>
          <w:szCs w:val="20"/>
        </w:rPr>
        <w:t>фио</w:t>
      </w:r>
      <w:proofErr w:type="spellEnd"/>
      <w:r w:rsidRPr="007412D0">
        <w:rPr>
          <w:sz w:val="20"/>
          <w:szCs w:val="20"/>
        </w:rPr>
        <w:t xml:space="preserve"> обучающегося)</w:t>
      </w:r>
    </w:p>
    <w:p w:rsidR="007412D0" w:rsidRPr="007412D0" w:rsidRDefault="007412D0" w:rsidP="007412D0">
      <w:pPr>
        <w:pBdr>
          <w:bottom w:val="single" w:sz="12" w:space="1" w:color="auto"/>
        </w:pBdr>
        <w:ind w:firstLine="0"/>
        <w:jc w:val="left"/>
        <w:rPr>
          <w:sz w:val="24"/>
        </w:rPr>
      </w:pPr>
      <w:r w:rsidRPr="007412D0">
        <w:rPr>
          <w:sz w:val="24"/>
        </w:rPr>
        <w:t xml:space="preserve">в период </w:t>
      </w:r>
      <w:r w:rsidR="00BB291F" w:rsidRPr="007412D0">
        <w:rPr>
          <w:sz w:val="24"/>
        </w:rPr>
        <w:t>подготовки выпускной</w:t>
      </w:r>
      <w:r w:rsidRPr="007412D0">
        <w:rPr>
          <w:sz w:val="24"/>
        </w:rPr>
        <w:t xml:space="preserve"> квалификационной работы по теме</w:t>
      </w:r>
    </w:p>
    <w:p w:rsidR="007412D0" w:rsidRPr="007412D0" w:rsidRDefault="0026582B" w:rsidP="0002171D">
      <w:pPr>
        <w:pBdr>
          <w:bottom w:val="single" w:sz="12" w:space="1" w:color="auto"/>
        </w:pBdr>
        <w:ind w:firstLine="0"/>
        <w:jc w:val="left"/>
        <w:rPr>
          <w:sz w:val="24"/>
        </w:rPr>
      </w:pPr>
      <w:r w:rsidRPr="0026582B">
        <w:rPr>
          <w:sz w:val="24"/>
        </w:rPr>
        <w:t>Разработка мобильного приложения для автоматизации процессов обучения и контроля полученных знаний по заказу АНО ДПО «Магистраль-Авто»</w:t>
      </w:r>
    </w:p>
    <w:p w:rsidR="007412D0" w:rsidRPr="007412D0" w:rsidRDefault="007412D0" w:rsidP="007412D0">
      <w:pPr>
        <w:ind w:left="2836" w:firstLine="709"/>
        <w:jc w:val="left"/>
        <w:rPr>
          <w:bCs/>
          <w:sz w:val="24"/>
        </w:rPr>
      </w:pPr>
      <w:r w:rsidRPr="007412D0">
        <w:rPr>
          <w:bCs/>
          <w:sz w:val="24"/>
        </w:rPr>
        <w:t xml:space="preserve">(название темы </w:t>
      </w:r>
      <w:proofErr w:type="spellStart"/>
      <w:r w:rsidRPr="007412D0">
        <w:rPr>
          <w:bCs/>
          <w:sz w:val="24"/>
        </w:rPr>
        <w:t>вкр</w:t>
      </w:r>
      <w:proofErr w:type="spellEnd"/>
      <w:r w:rsidRPr="007412D0">
        <w:rPr>
          <w:bCs/>
          <w:sz w:val="24"/>
        </w:rPr>
        <w:t>)</w:t>
      </w:r>
    </w:p>
    <w:p w:rsidR="007412D0" w:rsidRPr="007412D0" w:rsidRDefault="007412D0" w:rsidP="007412D0">
      <w:pPr>
        <w:ind w:firstLine="0"/>
        <w:jc w:val="left"/>
        <w:rPr>
          <w:bCs/>
          <w:sz w:val="24"/>
        </w:rPr>
      </w:pPr>
      <w:r w:rsidRPr="007412D0">
        <w:rPr>
          <w:bCs/>
          <w:sz w:val="24"/>
        </w:rPr>
        <w:t>направление подготовки 09.0</w:t>
      </w:r>
      <w:r>
        <w:rPr>
          <w:bCs/>
          <w:sz w:val="24"/>
        </w:rPr>
        <w:t>3</w:t>
      </w:r>
      <w:r w:rsidRPr="007412D0">
        <w:rPr>
          <w:bCs/>
          <w:sz w:val="24"/>
        </w:rPr>
        <w:t>.01 Информатика и вычислительная техника</w:t>
      </w:r>
    </w:p>
    <w:p w:rsidR="007412D0" w:rsidRPr="007412D0" w:rsidRDefault="007412D0" w:rsidP="007412D0">
      <w:pPr>
        <w:ind w:firstLine="0"/>
        <w:jc w:val="center"/>
        <w:rPr>
          <w:bCs/>
          <w:sz w:val="24"/>
        </w:rPr>
      </w:pPr>
      <w:r w:rsidRPr="007412D0">
        <w:rPr>
          <w:bCs/>
          <w:sz w:val="24"/>
        </w:rPr>
        <w:t>направленность (профиль): «</w:t>
      </w:r>
      <w:r>
        <w:rPr>
          <w:bCs/>
          <w:sz w:val="24"/>
        </w:rPr>
        <w:t>Программное обеспечение средств вычислительной техники и автоматизированных систем</w:t>
      </w:r>
      <w:r w:rsidRPr="007412D0">
        <w:rPr>
          <w:bCs/>
          <w:sz w:val="24"/>
        </w:rPr>
        <w:t>»</w:t>
      </w:r>
    </w:p>
    <w:p w:rsidR="007412D0" w:rsidRPr="007412D0" w:rsidRDefault="007412D0" w:rsidP="007412D0">
      <w:pPr>
        <w:ind w:firstLine="0"/>
        <w:jc w:val="left"/>
        <w:rPr>
          <w:sz w:val="24"/>
        </w:rPr>
      </w:pPr>
    </w:p>
    <w:p w:rsidR="00805C98" w:rsidRPr="0002171D" w:rsidRDefault="00805C98" w:rsidP="007412D0">
      <w:pPr>
        <w:ind w:firstLine="0"/>
        <w:jc w:val="left"/>
        <w:rPr>
          <w:sz w:val="24"/>
        </w:rPr>
      </w:pPr>
      <w:r>
        <w:rPr>
          <w:sz w:val="24"/>
        </w:rPr>
        <w:t>В ходе выполнения ВКР</w:t>
      </w:r>
      <w:r w:rsidR="0026582B">
        <w:rPr>
          <w:sz w:val="24"/>
        </w:rPr>
        <w:t xml:space="preserve"> </w:t>
      </w:r>
      <w:proofErr w:type="spellStart"/>
      <w:r w:rsidR="0026582B">
        <w:rPr>
          <w:sz w:val="24"/>
        </w:rPr>
        <w:t>Шевелькова</w:t>
      </w:r>
      <w:proofErr w:type="spellEnd"/>
      <w:r w:rsidR="0026582B">
        <w:rPr>
          <w:sz w:val="24"/>
        </w:rPr>
        <w:t xml:space="preserve"> В.Ю. разработала мобильное приложение под </w:t>
      </w:r>
      <w:r w:rsidR="0026582B">
        <w:rPr>
          <w:sz w:val="24"/>
          <w:lang w:val="en-US"/>
        </w:rPr>
        <w:t>Android</w:t>
      </w:r>
      <w:r w:rsidR="0026582B" w:rsidRPr="0026582B">
        <w:rPr>
          <w:sz w:val="24"/>
        </w:rPr>
        <w:t xml:space="preserve"> </w:t>
      </w:r>
      <w:r w:rsidR="0026582B">
        <w:rPr>
          <w:sz w:val="24"/>
        </w:rPr>
        <w:t>для автоматизации процесса обучения в автошколе «Магистраль-Авто». Разработаны компоненты для подготовки к теоретическому экзамену и проверки знаний</w:t>
      </w:r>
      <w:r w:rsidR="0002171D">
        <w:rPr>
          <w:sz w:val="24"/>
        </w:rPr>
        <w:t>. Работа выполнена в полном объеме и передана заказчику для внедрения и использования. Все поставленные задачи были выполнены в срок и без каких-либо нареканий, студент проявил себя как квалифицированный специалист.</w:t>
      </w:r>
    </w:p>
    <w:p w:rsidR="00805C98" w:rsidRDefault="00805C98" w:rsidP="007412D0">
      <w:pPr>
        <w:ind w:firstLine="0"/>
        <w:jc w:val="left"/>
        <w:rPr>
          <w:sz w:val="24"/>
        </w:rPr>
      </w:pPr>
      <w:r>
        <w:rPr>
          <w:sz w:val="24"/>
        </w:rPr>
        <w:t>Пояснительная записка оформлена в соответствии со всеми требованиями</w:t>
      </w:r>
      <w:r w:rsidR="004F14CB">
        <w:rPr>
          <w:sz w:val="24"/>
        </w:rPr>
        <w:t>, замечания отсутствуют</w:t>
      </w:r>
      <w:r>
        <w:rPr>
          <w:sz w:val="24"/>
        </w:rPr>
        <w:t>, о</w:t>
      </w:r>
      <w:r w:rsidR="0002171D">
        <w:rPr>
          <w:sz w:val="24"/>
        </w:rPr>
        <w:t xml:space="preserve">ригинальность текста составила </w:t>
      </w:r>
      <w:r w:rsidR="004A4A94">
        <w:rPr>
          <w:sz w:val="24"/>
        </w:rPr>
        <w:t>7</w:t>
      </w:r>
      <w:r w:rsidR="0026582B">
        <w:rPr>
          <w:sz w:val="24"/>
        </w:rPr>
        <w:t>0</w:t>
      </w:r>
      <w:r>
        <w:rPr>
          <w:sz w:val="24"/>
        </w:rPr>
        <w:t xml:space="preserve">%. Считаю, что работа выполнена на высоком уровне, а </w:t>
      </w:r>
      <w:proofErr w:type="spellStart"/>
      <w:r w:rsidR="0026582B">
        <w:rPr>
          <w:sz w:val="24"/>
        </w:rPr>
        <w:t>Шевелькова</w:t>
      </w:r>
      <w:proofErr w:type="spellEnd"/>
      <w:r w:rsidR="0026582B">
        <w:rPr>
          <w:sz w:val="24"/>
        </w:rPr>
        <w:t xml:space="preserve"> В.Ю.</w:t>
      </w:r>
      <w:r>
        <w:rPr>
          <w:sz w:val="24"/>
        </w:rPr>
        <w:t xml:space="preserve"> заслуживает присвоения квалификации бакалавр по направлению </w:t>
      </w:r>
      <w:r w:rsidRPr="007412D0">
        <w:rPr>
          <w:bCs/>
          <w:sz w:val="24"/>
        </w:rPr>
        <w:t>09.0</w:t>
      </w:r>
      <w:r>
        <w:rPr>
          <w:bCs/>
          <w:sz w:val="24"/>
        </w:rPr>
        <w:t>3</w:t>
      </w:r>
      <w:r w:rsidRPr="007412D0">
        <w:rPr>
          <w:bCs/>
          <w:sz w:val="24"/>
        </w:rPr>
        <w:t>.01 Информатика и вычислительная техника</w:t>
      </w:r>
      <w:r>
        <w:rPr>
          <w:bCs/>
          <w:sz w:val="24"/>
        </w:rPr>
        <w:t>.</w:t>
      </w:r>
    </w:p>
    <w:p w:rsidR="007412D0" w:rsidRPr="007412D0" w:rsidRDefault="00805C98" w:rsidP="007412D0">
      <w:pPr>
        <w:ind w:firstLine="0"/>
        <w:jc w:val="left"/>
        <w:rPr>
          <w:sz w:val="24"/>
        </w:rPr>
      </w:pPr>
      <w:r w:rsidRPr="007412D0">
        <w:rPr>
          <w:sz w:val="24"/>
        </w:rPr>
        <w:t xml:space="preserve"> 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573"/>
        <w:gridCol w:w="3174"/>
      </w:tblGrid>
      <w:tr w:rsidR="007412D0" w:rsidRPr="007412D0" w:rsidTr="001F52B8">
        <w:trPr>
          <w:trHeight w:val="336"/>
        </w:trPr>
        <w:tc>
          <w:tcPr>
            <w:tcW w:w="6805" w:type="dxa"/>
          </w:tcPr>
          <w:p w:rsidR="007412D0" w:rsidRPr="007412D0" w:rsidRDefault="007412D0" w:rsidP="007412D0">
            <w:pPr>
              <w:ind w:left="90" w:firstLine="34"/>
              <w:jc w:val="left"/>
              <w:rPr>
                <w:sz w:val="24"/>
              </w:rPr>
            </w:pPr>
            <w:r w:rsidRPr="007412D0">
              <w:rPr>
                <w:sz w:val="24"/>
              </w:rPr>
              <w:t xml:space="preserve">Характеристика </w:t>
            </w:r>
            <w:proofErr w:type="spellStart"/>
            <w:r w:rsidRPr="007412D0">
              <w:rPr>
                <w:sz w:val="24"/>
              </w:rPr>
              <w:t>сформированности</w:t>
            </w:r>
            <w:proofErr w:type="spellEnd"/>
            <w:r w:rsidRPr="007412D0">
              <w:rPr>
                <w:sz w:val="24"/>
              </w:rPr>
              <w:t xml:space="preserve"> компетенций </w:t>
            </w:r>
            <w:proofErr w:type="gramStart"/>
            <w:r w:rsidRPr="007412D0">
              <w:rPr>
                <w:sz w:val="24"/>
              </w:rPr>
              <w:t>обучающегося</w:t>
            </w:r>
            <w:proofErr w:type="gramEnd"/>
          </w:p>
        </w:tc>
        <w:tc>
          <w:tcPr>
            <w:tcW w:w="3188" w:type="dxa"/>
          </w:tcPr>
          <w:p w:rsidR="007412D0" w:rsidRPr="007412D0" w:rsidRDefault="007412D0" w:rsidP="007412D0">
            <w:pPr>
              <w:ind w:firstLine="0"/>
              <w:jc w:val="left"/>
              <w:rPr>
                <w:sz w:val="24"/>
              </w:rPr>
            </w:pPr>
            <w:r w:rsidRPr="007412D0">
              <w:rPr>
                <w:sz w:val="24"/>
              </w:rPr>
              <w:t>(высокий/средний/низкий)</w:t>
            </w:r>
          </w:p>
        </w:tc>
      </w:tr>
      <w:tr w:rsidR="007412D0" w:rsidRPr="007412D0" w:rsidTr="001F52B8">
        <w:trPr>
          <w:trHeight w:val="337"/>
        </w:trPr>
        <w:tc>
          <w:tcPr>
            <w:tcW w:w="6805" w:type="dxa"/>
          </w:tcPr>
          <w:p w:rsidR="007412D0" w:rsidRPr="007412D0" w:rsidRDefault="007412D0" w:rsidP="007412D0">
            <w:pPr>
              <w:ind w:left="90" w:firstLine="34"/>
              <w:jc w:val="left"/>
              <w:rPr>
                <w:sz w:val="24"/>
              </w:rPr>
            </w:pPr>
            <w:r w:rsidRPr="007412D0">
              <w:rPr>
                <w:sz w:val="24"/>
              </w:rPr>
              <w:t>Уровень освоения универсальных компетенций</w:t>
            </w:r>
          </w:p>
        </w:tc>
        <w:tc>
          <w:tcPr>
            <w:tcW w:w="3188" w:type="dxa"/>
          </w:tcPr>
          <w:p w:rsidR="007412D0" w:rsidRPr="007412D0" w:rsidRDefault="00805C98" w:rsidP="007412D0">
            <w:pPr>
              <w:ind w:firstLine="0"/>
              <w:jc w:val="left"/>
              <w:rPr>
                <w:sz w:val="24"/>
              </w:rPr>
            </w:pPr>
            <w:r w:rsidRPr="007412D0">
              <w:rPr>
                <w:sz w:val="24"/>
              </w:rPr>
              <w:t>Высокий</w:t>
            </w:r>
          </w:p>
        </w:tc>
      </w:tr>
      <w:tr w:rsidR="007412D0" w:rsidRPr="007412D0" w:rsidTr="001F52B8">
        <w:trPr>
          <w:trHeight w:val="337"/>
        </w:trPr>
        <w:tc>
          <w:tcPr>
            <w:tcW w:w="6805" w:type="dxa"/>
          </w:tcPr>
          <w:p w:rsidR="007412D0" w:rsidRPr="007412D0" w:rsidRDefault="007412D0" w:rsidP="007412D0">
            <w:pPr>
              <w:ind w:left="90" w:firstLine="34"/>
              <w:jc w:val="left"/>
              <w:rPr>
                <w:sz w:val="24"/>
              </w:rPr>
            </w:pPr>
            <w:r w:rsidRPr="007412D0">
              <w:rPr>
                <w:sz w:val="24"/>
              </w:rPr>
              <w:t xml:space="preserve">Уровень освоения </w:t>
            </w:r>
            <w:proofErr w:type="spellStart"/>
            <w:r w:rsidRPr="007412D0">
              <w:rPr>
                <w:sz w:val="24"/>
              </w:rPr>
              <w:t>общепрофессиональных</w:t>
            </w:r>
            <w:proofErr w:type="spellEnd"/>
            <w:r w:rsidRPr="007412D0">
              <w:rPr>
                <w:sz w:val="24"/>
              </w:rPr>
              <w:t xml:space="preserve"> компетенций</w:t>
            </w:r>
          </w:p>
        </w:tc>
        <w:tc>
          <w:tcPr>
            <w:tcW w:w="3188" w:type="dxa"/>
          </w:tcPr>
          <w:p w:rsidR="007412D0" w:rsidRPr="007412D0" w:rsidRDefault="00805C98" w:rsidP="007412D0">
            <w:pPr>
              <w:ind w:firstLine="0"/>
              <w:jc w:val="left"/>
              <w:rPr>
                <w:sz w:val="24"/>
              </w:rPr>
            </w:pPr>
            <w:r w:rsidRPr="007412D0">
              <w:rPr>
                <w:sz w:val="24"/>
              </w:rPr>
              <w:t>Высокий</w:t>
            </w:r>
          </w:p>
        </w:tc>
      </w:tr>
      <w:tr w:rsidR="007412D0" w:rsidRPr="007412D0" w:rsidTr="001F52B8">
        <w:trPr>
          <w:trHeight w:val="337"/>
        </w:trPr>
        <w:tc>
          <w:tcPr>
            <w:tcW w:w="6805" w:type="dxa"/>
          </w:tcPr>
          <w:p w:rsidR="007412D0" w:rsidRPr="007412D0" w:rsidRDefault="007412D0" w:rsidP="007412D0">
            <w:pPr>
              <w:ind w:left="90" w:firstLine="34"/>
              <w:jc w:val="left"/>
              <w:rPr>
                <w:sz w:val="24"/>
              </w:rPr>
            </w:pPr>
            <w:r w:rsidRPr="007412D0">
              <w:rPr>
                <w:sz w:val="24"/>
              </w:rPr>
              <w:t>Уровень освоения профессиональных компетенций</w:t>
            </w:r>
          </w:p>
        </w:tc>
        <w:tc>
          <w:tcPr>
            <w:tcW w:w="3188" w:type="dxa"/>
          </w:tcPr>
          <w:p w:rsidR="007412D0" w:rsidRPr="007412D0" w:rsidRDefault="00805C98" w:rsidP="007412D0">
            <w:pPr>
              <w:ind w:firstLine="0"/>
              <w:jc w:val="left"/>
              <w:rPr>
                <w:sz w:val="24"/>
              </w:rPr>
            </w:pPr>
            <w:r w:rsidRPr="007412D0">
              <w:rPr>
                <w:sz w:val="24"/>
              </w:rPr>
              <w:t>Высокий</w:t>
            </w:r>
          </w:p>
        </w:tc>
      </w:tr>
    </w:tbl>
    <w:p w:rsidR="007412D0" w:rsidRPr="007412D0" w:rsidRDefault="007412D0" w:rsidP="007412D0">
      <w:pPr>
        <w:jc w:val="left"/>
        <w:rPr>
          <w:sz w:val="24"/>
        </w:rPr>
      </w:pPr>
    </w:p>
    <w:tbl>
      <w:tblPr>
        <w:tblW w:w="9882" w:type="dxa"/>
        <w:tblInd w:w="-106" w:type="dxa"/>
        <w:tblLook w:val="01E0"/>
      </w:tblPr>
      <w:tblGrid>
        <w:gridCol w:w="4609"/>
        <w:gridCol w:w="567"/>
        <w:gridCol w:w="4139"/>
        <w:gridCol w:w="567"/>
      </w:tblGrid>
      <w:tr w:rsidR="007412D0" w:rsidRPr="007412D0" w:rsidTr="001F52B8">
        <w:tc>
          <w:tcPr>
            <w:tcW w:w="4609" w:type="dxa"/>
            <w:tcBorders>
              <w:right w:val="single" w:sz="4" w:space="0" w:color="auto"/>
            </w:tcBorders>
          </w:tcPr>
          <w:p w:rsidR="007412D0" w:rsidRPr="007412D0" w:rsidRDefault="007412D0" w:rsidP="007412D0">
            <w:pPr>
              <w:ind w:firstLine="0"/>
              <w:jc w:val="left"/>
              <w:rPr>
                <w:sz w:val="24"/>
              </w:rPr>
            </w:pPr>
            <w:r w:rsidRPr="007412D0">
              <w:rPr>
                <w:sz w:val="24"/>
              </w:rPr>
              <w:t>Работа имеет практическую ценность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D0" w:rsidRPr="007412D0" w:rsidRDefault="00805C98" w:rsidP="007412D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:rsidR="007412D0" w:rsidRPr="007412D0" w:rsidRDefault="007412D0" w:rsidP="007412D0">
            <w:pPr>
              <w:ind w:firstLine="0"/>
              <w:jc w:val="left"/>
              <w:rPr>
                <w:sz w:val="24"/>
              </w:rPr>
            </w:pPr>
            <w:r w:rsidRPr="007412D0">
              <w:rPr>
                <w:sz w:val="24"/>
              </w:rPr>
              <w:t xml:space="preserve">Тема предложена предприятием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D0" w:rsidRPr="007412D0" w:rsidRDefault="0002171D" w:rsidP="007412D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7412D0" w:rsidRPr="007412D0" w:rsidTr="001F52B8">
        <w:tc>
          <w:tcPr>
            <w:tcW w:w="4609" w:type="dxa"/>
            <w:tcBorders>
              <w:right w:val="single" w:sz="4" w:space="0" w:color="auto"/>
            </w:tcBorders>
          </w:tcPr>
          <w:p w:rsidR="007412D0" w:rsidRPr="007412D0" w:rsidRDefault="007412D0" w:rsidP="007412D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Работа имеет </w:t>
            </w:r>
            <w:r w:rsidRPr="007412D0">
              <w:rPr>
                <w:sz w:val="24"/>
              </w:rPr>
              <w:t>научно-исследовательский характер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D0" w:rsidRPr="007412D0" w:rsidRDefault="007412D0" w:rsidP="007412D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:rsidR="007412D0" w:rsidRPr="007412D0" w:rsidRDefault="007412D0" w:rsidP="007412D0">
            <w:pPr>
              <w:ind w:firstLine="0"/>
              <w:jc w:val="left"/>
              <w:rPr>
                <w:sz w:val="24"/>
              </w:rPr>
            </w:pPr>
            <w:r w:rsidRPr="007412D0">
              <w:rPr>
                <w:sz w:val="24"/>
              </w:rPr>
              <w:t xml:space="preserve">Тема предложена студентом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D0" w:rsidRPr="007412D0" w:rsidRDefault="007412D0" w:rsidP="007412D0">
            <w:pPr>
              <w:ind w:firstLine="0"/>
              <w:jc w:val="center"/>
              <w:rPr>
                <w:sz w:val="24"/>
              </w:rPr>
            </w:pPr>
          </w:p>
        </w:tc>
      </w:tr>
      <w:tr w:rsidR="007412D0" w:rsidRPr="007412D0" w:rsidTr="001F52B8">
        <w:tc>
          <w:tcPr>
            <w:tcW w:w="4609" w:type="dxa"/>
            <w:tcBorders>
              <w:right w:val="single" w:sz="4" w:space="0" w:color="auto"/>
            </w:tcBorders>
          </w:tcPr>
          <w:p w:rsidR="007412D0" w:rsidRPr="007412D0" w:rsidRDefault="007412D0" w:rsidP="007412D0">
            <w:pPr>
              <w:ind w:firstLine="0"/>
              <w:jc w:val="left"/>
              <w:rPr>
                <w:sz w:val="24"/>
              </w:rPr>
            </w:pPr>
            <w:r w:rsidRPr="007412D0">
              <w:rPr>
                <w:sz w:val="24"/>
              </w:rPr>
              <w:t>Рекомендую работу к внедрению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D0" w:rsidRPr="007412D0" w:rsidRDefault="007412D0" w:rsidP="007412D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:rsidR="007412D0" w:rsidRPr="007412D0" w:rsidRDefault="007412D0" w:rsidP="007412D0">
            <w:pPr>
              <w:ind w:firstLine="0"/>
              <w:jc w:val="left"/>
              <w:rPr>
                <w:sz w:val="24"/>
              </w:rPr>
            </w:pPr>
            <w:r w:rsidRPr="007412D0">
              <w:rPr>
                <w:sz w:val="24"/>
              </w:rPr>
              <w:t>Тема предложена кафедрой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D0" w:rsidRPr="007412D0" w:rsidRDefault="007412D0" w:rsidP="007412D0">
            <w:pPr>
              <w:ind w:firstLine="0"/>
              <w:jc w:val="center"/>
              <w:rPr>
                <w:sz w:val="24"/>
              </w:rPr>
            </w:pPr>
          </w:p>
        </w:tc>
      </w:tr>
      <w:tr w:rsidR="007412D0" w:rsidRPr="007412D0" w:rsidTr="001F52B8">
        <w:tc>
          <w:tcPr>
            <w:tcW w:w="4609" w:type="dxa"/>
            <w:tcBorders>
              <w:right w:val="single" w:sz="4" w:space="0" w:color="auto"/>
            </w:tcBorders>
          </w:tcPr>
          <w:p w:rsidR="007412D0" w:rsidRPr="007412D0" w:rsidRDefault="007412D0" w:rsidP="007412D0">
            <w:pPr>
              <w:ind w:firstLine="0"/>
              <w:jc w:val="left"/>
              <w:rPr>
                <w:sz w:val="24"/>
              </w:rPr>
            </w:pPr>
            <w:r w:rsidRPr="007412D0">
              <w:rPr>
                <w:sz w:val="24"/>
              </w:rPr>
              <w:t>Работа внедрена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D0" w:rsidRPr="007412D0" w:rsidRDefault="0002171D" w:rsidP="0002171D">
            <w:pPr>
              <w:ind w:right="-137" w:firstLine="0"/>
              <w:rPr>
                <w:sz w:val="24"/>
              </w:rPr>
            </w:pPr>
            <w:r>
              <w:rPr>
                <w:sz w:val="24"/>
              </w:rPr>
              <w:t xml:space="preserve">  +</w:t>
            </w: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:rsidR="007412D0" w:rsidRPr="007412D0" w:rsidRDefault="007412D0" w:rsidP="007412D0">
            <w:pPr>
              <w:ind w:firstLine="0"/>
              <w:jc w:val="left"/>
              <w:rPr>
                <w:sz w:val="24"/>
              </w:rPr>
            </w:pPr>
            <w:r w:rsidRPr="007412D0">
              <w:rPr>
                <w:sz w:val="24"/>
              </w:rPr>
              <w:t>Тема является фундаментальной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D0" w:rsidRPr="007412D0" w:rsidRDefault="007412D0" w:rsidP="007412D0">
            <w:pPr>
              <w:ind w:firstLine="0"/>
              <w:jc w:val="center"/>
              <w:rPr>
                <w:sz w:val="24"/>
              </w:rPr>
            </w:pPr>
          </w:p>
        </w:tc>
      </w:tr>
      <w:tr w:rsidR="007412D0" w:rsidRPr="007412D0" w:rsidTr="001F52B8">
        <w:tc>
          <w:tcPr>
            <w:tcW w:w="4609" w:type="dxa"/>
            <w:tcBorders>
              <w:right w:val="single" w:sz="4" w:space="0" w:color="auto"/>
            </w:tcBorders>
          </w:tcPr>
          <w:p w:rsidR="007412D0" w:rsidRPr="007412D0" w:rsidRDefault="007412D0" w:rsidP="007412D0">
            <w:pPr>
              <w:ind w:firstLine="0"/>
              <w:jc w:val="left"/>
              <w:rPr>
                <w:sz w:val="24"/>
              </w:rPr>
            </w:pPr>
            <w:r w:rsidRPr="007412D0">
              <w:rPr>
                <w:sz w:val="24"/>
              </w:rPr>
              <w:t>Рекомендую работу к опубликованию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D0" w:rsidRPr="007412D0" w:rsidRDefault="007412D0" w:rsidP="007412D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:rsidR="007412D0" w:rsidRPr="007412D0" w:rsidRDefault="007412D0" w:rsidP="007412D0">
            <w:pPr>
              <w:ind w:firstLine="0"/>
              <w:jc w:val="left"/>
              <w:rPr>
                <w:sz w:val="24"/>
              </w:rPr>
            </w:pPr>
            <w:r w:rsidRPr="007412D0">
              <w:rPr>
                <w:sz w:val="24"/>
              </w:rPr>
              <w:t xml:space="preserve">Рекомендую студента в </w:t>
            </w:r>
            <w:r>
              <w:rPr>
                <w:sz w:val="24"/>
              </w:rPr>
              <w:t>магистратуру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D0" w:rsidRPr="007412D0" w:rsidRDefault="00805C98" w:rsidP="007412D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7412D0" w:rsidRPr="007412D0" w:rsidTr="001F52B8">
        <w:tc>
          <w:tcPr>
            <w:tcW w:w="4609" w:type="dxa"/>
            <w:tcBorders>
              <w:right w:val="single" w:sz="4" w:space="0" w:color="auto"/>
            </w:tcBorders>
          </w:tcPr>
          <w:p w:rsidR="007412D0" w:rsidRPr="007412D0" w:rsidRDefault="007412D0" w:rsidP="007412D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Результат опубликован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D0" w:rsidRPr="007412D0" w:rsidRDefault="007412D0" w:rsidP="007412D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:rsidR="007412D0" w:rsidRPr="007412D0" w:rsidRDefault="007412D0" w:rsidP="007412D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Рекомендую студента в аспирантуру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2D0" w:rsidRPr="007412D0" w:rsidRDefault="007412D0" w:rsidP="007412D0">
            <w:pPr>
              <w:ind w:firstLine="0"/>
              <w:jc w:val="center"/>
              <w:rPr>
                <w:sz w:val="24"/>
              </w:rPr>
            </w:pPr>
          </w:p>
        </w:tc>
      </w:tr>
    </w:tbl>
    <w:p w:rsidR="007412D0" w:rsidRPr="007412D0" w:rsidRDefault="007412D0" w:rsidP="007412D0">
      <w:pPr>
        <w:widowControl w:val="0"/>
        <w:autoSpaceDE w:val="0"/>
        <w:autoSpaceDN w:val="0"/>
        <w:adjustRightInd w:val="0"/>
        <w:ind w:firstLine="0"/>
        <w:rPr>
          <w:sz w:val="24"/>
        </w:rPr>
      </w:pPr>
    </w:p>
    <w:p w:rsidR="007412D0" w:rsidRPr="007412D0" w:rsidRDefault="007412D0" w:rsidP="007412D0">
      <w:pPr>
        <w:pBdr>
          <w:bottom w:val="single" w:sz="12" w:space="1" w:color="auto"/>
        </w:pBdr>
        <w:ind w:firstLine="0"/>
        <w:jc w:val="left"/>
        <w:rPr>
          <w:sz w:val="24"/>
        </w:rPr>
      </w:pPr>
      <w:r w:rsidRPr="007412D0">
        <w:rPr>
          <w:sz w:val="24"/>
        </w:rPr>
        <w:t>Руководитель выпускной квалификационной работы</w:t>
      </w:r>
    </w:p>
    <w:p w:rsidR="007412D0" w:rsidRPr="007412D0" w:rsidRDefault="00805C98" w:rsidP="007412D0">
      <w:pPr>
        <w:pBdr>
          <w:bottom w:val="single" w:sz="12" w:space="1" w:color="auto"/>
        </w:pBdr>
        <w:ind w:firstLine="0"/>
        <w:jc w:val="left"/>
        <w:rPr>
          <w:sz w:val="24"/>
        </w:rPr>
      </w:pPr>
      <w:r>
        <w:rPr>
          <w:sz w:val="24"/>
        </w:rPr>
        <w:t xml:space="preserve">Доцент каф. </w:t>
      </w:r>
      <w:proofErr w:type="spellStart"/>
      <w:r>
        <w:rPr>
          <w:sz w:val="24"/>
        </w:rPr>
        <w:t>ПМиК</w:t>
      </w:r>
      <w:proofErr w:type="spellEnd"/>
      <w:r>
        <w:rPr>
          <w:sz w:val="24"/>
        </w:rPr>
        <w:t xml:space="preserve">, к.т.н. доц.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Ракитский</w:t>
      </w:r>
      <w:proofErr w:type="spellEnd"/>
      <w:r>
        <w:rPr>
          <w:sz w:val="24"/>
        </w:rPr>
        <w:t xml:space="preserve"> Антон Андреевич</w:t>
      </w:r>
    </w:p>
    <w:p w:rsidR="007412D0" w:rsidRPr="007412D0" w:rsidRDefault="007412D0" w:rsidP="007412D0">
      <w:pPr>
        <w:ind w:firstLine="0"/>
        <w:jc w:val="center"/>
        <w:rPr>
          <w:sz w:val="20"/>
          <w:szCs w:val="20"/>
        </w:rPr>
      </w:pPr>
      <w:r w:rsidRPr="007412D0">
        <w:rPr>
          <w:sz w:val="20"/>
          <w:szCs w:val="20"/>
        </w:rPr>
        <w:t xml:space="preserve">(должность, </w:t>
      </w:r>
      <w:proofErr w:type="spellStart"/>
      <w:r w:rsidRPr="007412D0">
        <w:rPr>
          <w:sz w:val="20"/>
          <w:szCs w:val="20"/>
        </w:rPr>
        <w:t>уч</w:t>
      </w:r>
      <w:proofErr w:type="spellEnd"/>
      <w:r w:rsidRPr="007412D0">
        <w:rPr>
          <w:sz w:val="20"/>
          <w:szCs w:val="20"/>
        </w:rPr>
        <w:t>. степень, подпись, фамилия имя отчество полностью)</w:t>
      </w:r>
    </w:p>
    <w:p w:rsidR="007412D0" w:rsidRPr="007412D0" w:rsidRDefault="007412D0" w:rsidP="007412D0">
      <w:pPr>
        <w:ind w:firstLine="0"/>
        <w:jc w:val="left"/>
        <w:rPr>
          <w:sz w:val="24"/>
        </w:rPr>
      </w:pPr>
      <w:r w:rsidRPr="007412D0">
        <w:rPr>
          <w:sz w:val="24"/>
        </w:rPr>
        <w:t>___________________________</w:t>
      </w:r>
      <w:r w:rsidRPr="007412D0">
        <w:rPr>
          <w:sz w:val="24"/>
        </w:rPr>
        <w:tab/>
      </w:r>
      <w:r w:rsidRPr="007412D0">
        <w:rPr>
          <w:sz w:val="24"/>
        </w:rPr>
        <w:tab/>
      </w:r>
      <w:r w:rsidRPr="007412D0">
        <w:rPr>
          <w:sz w:val="24"/>
        </w:rPr>
        <w:tab/>
      </w:r>
      <w:r w:rsidRPr="007412D0">
        <w:rPr>
          <w:sz w:val="24"/>
        </w:rPr>
        <w:tab/>
      </w:r>
      <w:r w:rsidRPr="007412D0">
        <w:rPr>
          <w:sz w:val="24"/>
        </w:rPr>
        <w:tab/>
        <w:t>___________ 2024г.</w:t>
      </w:r>
    </w:p>
    <w:p w:rsidR="007412D0" w:rsidRPr="007412D0" w:rsidRDefault="007412D0" w:rsidP="007412D0">
      <w:pPr>
        <w:ind w:firstLine="709"/>
        <w:jc w:val="left"/>
        <w:rPr>
          <w:sz w:val="20"/>
          <w:szCs w:val="20"/>
        </w:rPr>
      </w:pPr>
      <w:r w:rsidRPr="007412D0">
        <w:rPr>
          <w:sz w:val="20"/>
          <w:szCs w:val="20"/>
        </w:rPr>
        <w:t>(подпись руководителя ВКР)</w:t>
      </w:r>
    </w:p>
    <w:p w:rsidR="007412D0" w:rsidRPr="007412D0" w:rsidRDefault="007412D0" w:rsidP="007412D0">
      <w:pPr>
        <w:ind w:firstLine="0"/>
        <w:jc w:val="left"/>
        <w:rPr>
          <w:sz w:val="24"/>
        </w:rPr>
      </w:pPr>
    </w:p>
    <w:p w:rsidR="007412D0" w:rsidRPr="007412D0" w:rsidRDefault="007412D0" w:rsidP="007412D0">
      <w:pPr>
        <w:ind w:firstLine="0"/>
        <w:jc w:val="left"/>
        <w:rPr>
          <w:sz w:val="24"/>
        </w:rPr>
      </w:pPr>
      <w:r w:rsidRPr="007412D0">
        <w:rPr>
          <w:sz w:val="24"/>
        </w:rPr>
        <w:t xml:space="preserve">С отзывом </w:t>
      </w:r>
      <w:r w:rsidR="00BB291F" w:rsidRPr="007412D0">
        <w:rPr>
          <w:sz w:val="24"/>
        </w:rPr>
        <w:t>ознакомлен _</w:t>
      </w:r>
      <w:r w:rsidRPr="007412D0">
        <w:rPr>
          <w:sz w:val="24"/>
        </w:rPr>
        <w:t xml:space="preserve">___________/ </w:t>
      </w:r>
      <w:r w:rsidR="00F731DF">
        <w:rPr>
          <w:sz w:val="24"/>
        </w:rPr>
        <w:tab/>
      </w:r>
      <w:proofErr w:type="spellStart"/>
      <w:r w:rsidR="0026582B">
        <w:rPr>
          <w:sz w:val="24"/>
        </w:rPr>
        <w:t>Шевелькова</w:t>
      </w:r>
      <w:proofErr w:type="spellEnd"/>
      <w:r w:rsidR="0026582B">
        <w:rPr>
          <w:sz w:val="24"/>
        </w:rPr>
        <w:t xml:space="preserve"> В.Ю.</w:t>
      </w:r>
      <w:r w:rsidR="00F731DF">
        <w:rPr>
          <w:sz w:val="24"/>
        </w:rPr>
        <w:tab/>
      </w:r>
      <w:r w:rsidRPr="007412D0">
        <w:rPr>
          <w:sz w:val="24"/>
        </w:rPr>
        <w:t>__________</w:t>
      </w:r>
      <w:r w:rsidR="00F731DF">
        <w:rPr>
          <w:sz w:val="24"/>
        </w:rPr>
        <w:t xml:space="preserve">_ </w:t>
      </w:r>
      <w:r w:rsidRPr="007412D0">
        <w:rPr>
          <w:sz w:val="24"/>
        </w:rPr>
        <w:t>2024г.</w:t>
      </w:r>
    </w:p>
    <w:p w:rsidR="00656F9E" w:rsidRPr="00CB0CE3" w:rsidRDefault="007412D0" w:rsidP="00CB0CE3">
      <w:pPr>
        <w:ind w:left="2127" w:firstLine="709"/>
        <w:jc w:val="left"/>
        <w:rPr>
          <w:sz w:val="20"/>
          <w:szCs w:val="20"/>
        </w:rPr>
      </w:pPr>
      <w:r w:rsidRPr="007412D0">
        <w:rPr>
          <w:sz w:val="20"/>
          <w:szCs w:val="20"/>
        </w:rPr>
        <w:t>(подпись)</w:t>
      </w:r>
      <w:r w:rsidRPr="007412D0">
        <w:rPr>
          <w:sz w:val="20"/>
          <w:szCs w:val="20"/>
        </w:rPr>
        <w:tab/>
        <w:t xml:space="preserve">(ФИО </w:t>
      </w:r>
      <w:proofErr w:type="gramStart"/>
      <w:r w:rsidRPr="007412D0">
        <w:rPr>
          <w:sz w:val="20"/>
          <w:szCs w:val="20"/>
        </w:rPr>
        <w:t>обучающегося</w:t>
      </w:r>
      <w:proofErr w:type="gramEnd"/>
      <w:r w:rsidRPr="007412D0">
        <w:rPr>
          <w:sz w:val="20"/>
          <w:szCs w:val="20"/>
        </w:rPr>
        <w:t>)</w:t>
      </w:r>
    </w:p>
    <w:sectPr w:rsidR="00656F9E" w:rsidRPr="00CB0CE3" w:rsidSect="009732E7">
      <w:footerReference w:type="default" r:id="rId8"/>
      <w:pgSz w:w="11906" w:h="16838"/>
      <w:pgMar w:top="660" w:right="850" w:bottom="1560" w:left="1701" w:header="180" w:footer="211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5E6A" w:rsidRDefault="001E5E6A">
      <w:r>
        <w:separator/>
      </w:r>
    </w:p>
  </w:endnote>
  <w:endnote w:type="continuationSeparator" w:id="0">
    <w:p w:rsidR="001E5E6A" w:rsidRDefault="001E5E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plex">
    <w:altName w:val="Times New Roman"/>
    <w:charset w:val="CC"/>
    <w:family w:val="auto"/>
    <w:pitch w:val="variable"/>
    <w:sig w:usb0="20003A87" w:usb1="00000000" w:usb2="00000000" w:usb3="00000000" w:csb0="000001FF" w:csb1="00000000"/>
  </w:font>
  <w:font w:name="GOST type 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22E" w:rsidRDefault="0037422E" w:rsidP="00F90DFE">
    <w:pPr>
      <w:pStyle w:val="a8"/>
      <w:framePr w:wrap="around" w:vAnchor="text" w:hAnchor="margin" w:xAlign="right" w:y="1"/>
      <w:rPr>
        <w:rStyle w:val="ae"/>
      </w:rPr>
    </w:pPr>
  </w:p>
  <w:p w:rsidR="0037422E" w:rsidRPr="00315F65" w:rsidRDefault="00A645C0" w:rsidP="009732E7">
    <w:pPr>
      <w:ind w:left="28" w:right="566"/>
      <w:jc w:val="right"/>
      <w:rPr>
        <w:rFonts w:ascii="GOST type A" w:hAnsi="GOST type A"/>
        <w:sz w:val="22"/>
        <w:szCs w:val="22"/>
      </w:rPr>
    </w:pPr>
    <w:r>
      <w:rPr>
        <w:rStyle w:val="ae"/>
      </w:rPr>
      <w:fldChar w:fldCharType="begin"/>
    </w:r>
    <w:r w:rsidR="0037422E">
      <w:rPr>
        <w:rStyle w:val="ae"/>
      </w:rPr>
      <w:instrText xml:space="preserve"> PAGE </w:instrText>
    </w:r>
    <w:r>
      <w:rPr>
        <w:rStyle w:val="ae"/>
      </w:rPr>
      <w:fldChar w:fldCharType="separate"/>
    </w:r>
    <w:r w:rsidR="0026582B">
      <w:rPr>
        <w:rStyle w:val="ae"/>
        <w:noProof/>
      </w:rPr>
      <w:t>2</w:t>
    </w:r>
    <w:r>
      <w:rPr>
        <w:rStyle w:val="ae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5E6A" w:rsidRDefault="001E5E6A">
      <w:r>
        <w:separator/>
      </w:r>
    </w:p>
  </w:footnote>
  <w:footnote w:type="continuationSeparator" w:id="0">
    <w:p w:rsidR="001E5E6A" w:rsidRDefault="001E5E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2"/>
      </v:shape>
    </w:pict>
  </w:numPicBullet>
  <w:abstractNum w:abstractNumId="0">
    <w:nsid w:val="00000005"/>
    <w:multiLevelType w:val="multilevel"/>
    <w:tmpl w:val="5FDABD16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181737B"/>
    <w:multiLevelType w:val="hybridMultilevel"/>
    <w:tmpl w:val="EE62C5A0"/>
    <w:name w:val="WW8Num522"/>
    <w:lvl w:ilvl="0" w:tplc="EBAA574C">
      <w:start w:val="1"/>
      <w:numFmt w:val="decimal"/>
      <w:lvlText w:val="%1."/>
      <w:lvlJc w:val="left"/>
      <w:pPr>
        <w:tabs>
          <w:tab w:val="num" w:pos="3400"/>
        </w:tabs>
        <w:ind w:left="3400" w:hanging="34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500"/>
        </w:tabs>
        <w:ind w:left="4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220"/>
        </w:tabs>
        <w:ind w:left="5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940"/>
        </w:tabs>
        <w:ind w:left="5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660"/>
        </w:tabs>
        <w:ind w:left="6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7380"/>
        </w:tabs>
        <w:ind w:left="7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8100"/>
        </w:tabs>
        <w:ind w:left="8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820"/>
        </w:tabs>
        <w:ind w:left="8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540"/>
        </w:tabs>
        <w:ind w:left="9540" w:hanging="180"/>
      </w:pPr>
    </w:lvl>
  </w:abstractNum>
  <w:abstractNum w:abstractNumId="2">
    <w:nsid w:val="09885C6C"/>
    <w:multiLevelType w:val="hybridMultilevel"/>
    <w:tmpl w:val="3F2852E0"/>
    <w:name w:val="WW8Num52"/>
    <w:lvl w:ilvl="0" w:tplc="EBAA574C">
      <w:start w:val="1"/>
      <w:numFmt w:val="decimal"/>
      <w:lvlText w:val="%1."/>
      <w:lvlJc w:val="left"/>
      <w:pPr>
        <w:tabs>
          <w:tab w:val="num" w:pos="1420"/>
        </w:tabs>
        <w:ind w:left="1420" w:hanging="340"/>
      </w:pPr>
      <w:rPr>
        <w:rFonts w:hint="default"/>
        <w:sz w:val="20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8092E67C">
      <w:start w:val="1"/>
      <w:numFmt w:val="decimal"/>
      <w:lvlText w:val="%3."/>
      <w:lvlJc w:val="left"/>
      <w:pPr>
        <w:tabs>
          <w:tab w:val="num" w:pos="3514"/>
        </w:tabs>
        <w:ind w:left="3514" w:hanging="454"/>
      </w:pPr>
      <w:rPr>
        <w:rFonts w:hint="default"/>
        <w:sz w:val="20"/>
      </w:rPr>
    </w:lvl>
    <w:lvl w:ilvl="3" w:tplc="041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09A77962"/>
    <w:multiLevelType w:val="hybridMultilevel"/>
    <w:tmpl w:val="1C5C34F4"/>
    <w:lvl w:ilvl="0" w:tplc="D0500D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1B056F6">
      <w:start w:val="1"/>
      <w:numFmt w:val="upperLetter"/>
      <w:lvlText w:val="%2."/>
      <w:lvlJc w:val="left"/>
      <w:pPr>
        <w:ind w:left="1476" w:hanging="396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A7673"/>
    <w:multiLevelType w:val="multilevel"/>
    <w:tmpl w:val="5860ED50"/>
    <w:styleLink w:val="a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5">
    <w:nsid w:val="144A0798"/>
    <w:multiLevelType w:val="hybridMultilevel"/>
    <w:tmpl w:val="04C44212"/>
    <w:name w:val="WW8Num5222"/>
    <w:lvl w:ilvl="0" w:tplc="0A26C4C0">
      <w:start w:val="1"/>
      <w:numFmt w:val="decimal"/>
      <w:lvlText w:val="%1."/>
      <w:lvlJc w:val="left"/>
      <w:pPr>
        <w:tabs>
          <w:tab w:val="num" w:pos="3400"/>
        </w:tabs>
        <w:ind w:left="3400" w:hanging="340"/>
      </w:pPr>
      <w:rPr>
        <w:rFonts w:hint="default"/>
        <w:sz w:val="20"/>
      </w:rPr>
    </w:lvl>
    <w:lvl w:ilvl="1" w:tplc="9154B11A">
      <w:numFmt w:val="none"/>
      <w:lvlText w:val=""/>
      <w:lvlJc w:val="left"/>
      <w:pPr>
        <w:tabs>
          <w:tab w:val="num" w:pos="360"/>
        </w:tabs>
      </w:pPr>
    </w:lvl>
    <w:lvl w:ilvl="2" w:tplc="C8227864">
      <w:numFmt w:val="none"/>
      <w:lvlText w:val=""/>
      <w:lvlJc w:val="left"/>
      <w:pPr>
        <w:tabs>
          <w:tab w:val="num" w:pos="360"/>
        </w:tabs>
      </w:pPr>
    </w:lvl>
    <w:lvl w:ilvl="3" w:tplc="1814F5F4">
      <w:numFmt w:val="none"/>
      <w:lvlText w:val=""/>
      <w:lvlJc w:val="left"/>
      <w:pPr>
        <w:tabs>
          <w:tab w:val="num" w:pos="360"/>
        </w:tabs>
      </w:pPr>
    </w:lvl>
    <w:lvl w:ilvl="4" w:tplc="31645526">
      <w:numFmt w:val="none"/>
      <w:lvlText w:val=""/>
      <w:lvlJc w:val="left"/>
      <w:pPr>
        <w:tabs>
          <w:tab w:val="num" w:pos="360"/>
        </w:tabs>
      </w:pPr>
    </w:lvl>
    <w:lvl w:ilvl="5" w:tplc="E97E43D4">
      <w:numFmt w:val="none"/>
      <w:lvlText w:val=""/>
      <w:lvlJc w:val="left"/>
      <w:pPr>
        <w:tabs>
          <w:tab w:val="num" w:pos="360"/>
        </w:tabs>
      </w:pPr>
    </w:lvl>
    <w:lvl w:ilvl="6" w:tplc="7E447B94">
      <w:numFmt w:val="none"/>
      <w:lvlText w:val=""/>
      <w:lvlJc w:val="left"/>
      <w:pPr>
        <w:tabs>
          <w:tab w:val="num" w:pos="360"/>
        </w:tabs>
      </w:pPr>
    </w:lvl>
    <w:lvl w:ilvl="7" w:tplc="5EE87232">
      <w:numFmt w:val="none"/>
      <w:lvlText w:val=""/>
      <w:lvlJc w:val="left"/>
      <w:pPr>
        <w:tabs>
          <w:tab w:val="num" w:pos="360"/>
        </w:tabs>
      </w:pPr>
    </w:lvl>
    <w:lvl w:ilvl="8" w:tplc="77405DBE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19017B62"/>
    <w:multiLevelType w:val="hybridMultilevel"/>
    <w:tmpl w:val="0A20E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2B4272"/>
    <w:multiLevelType w:val="hybridMultilevel"/>
    <w:tmpl w:val="97785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0E44C3"/>
    <w:multiLevelType w:val="multilevel"/>
    <w:tmpl w:val="072A2938"/>
    <w:styleLink w:val="1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9">
    <w:nsid w:val="33B60617"/>
    <w:multiLevelType w:val="multilevel"/>
    <w:tmpl w:val="831C5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C191B11"/>
    <w:multiLevelType w:val="hybridMultilevel"/>
    <w:tmpl w:val="21FE8652"/>
    <w:lvl w:ilvl="0" w:tplc="88E404A2">
      <w:start w:val="13"/>
      <w:numFmt w:val="bullet"/>
      <w:lvlText w:val=""/>
      <w:lvlJc w:val="left"/>
      <w:pPr>
        <w:ind w:left="157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50867D0C"/>
    <w:multiLevelType w:val="hybridMultilevel"/>
    <w:tmpl w:val="2E06147A"/>
    <w:lvl w:ilvl="0" w:tplc="88E404A2">
      <w:start w:val="13"/>
      <w:numFmt w:val="bullet"/>
      <w:lvlText w:val=""/>
      <w:lvlJc w:val="left"/>
      <w:pPr>
        <w:ind w:left="157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5383034E"/>
    <w:multiLevelType w:val="multilevel"/>
    <w:tmpl w:val="C7EA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8537E4"/>
    <w:multiLevelType w:val="hybridMultilevel"/>
    <w:tmpl w:val="E884B872"/>
    <w:lvl w:ilvl="0" w:tplc="88E404A2">
      <w:start w:val="13"/>
      <w:numFmt w:val="bullet"/>
      <w:lvlText w:val=""/>
      <w:lvlJc w:val="left"/>
      <w:pPr>
        <w:ind w:left="157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56541F84"/>
    <w:multiLevelType w:val="hybridMultilevel"/>
    <w:tmpl w:val="08643974"/>
    <w:lvl w:ilvl="0" w:tplc="88E404A2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1D6CB3"/>
    <w:multiLevelType w:val="multilevel"/>
    <w:tmpl w:val="A774971E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firstLine="851"/>
      </w:pPr>
      <w:rPr>
        <w:rFonts w:cs="Times New Roman" w:hint="default"/>
        <w:dstrike w:val="0"/>
        <w:color w:val="000000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firstLine="851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701"/>
        </w:tabs>
        <w:ind w:firstLine="851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85"/>
        </w:tabs>
        <w:ind w:firstLine="85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firstLine="851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firstLine="851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firstLine="851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firstLine="851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firstLine="851"/>
      </w:pPr>
      <w:rPr>
        <w:rFonts w:cs="Times New Roman" w:hint="default"/>
      </w:rPr>
    </w:lvl>
  </w:abstractNum>
  <w:abstractNum w:abstractNumId="16">
    <w:nsid w:val="7B636453"/>
    <w:multiLevelType w:val="multilevel"/>
    <w:tmpl w:val="058E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5"/>
  </w:num>
  <w:num w:numId="4">
    <w:abstractNumId w:val="14"/>
  </w:num>
  <w:num w:numId="5">
    <w:abstractNumId w:val="10"/>
  </w:num>
  <w:num w:numId="6">
    <w:abstractNumId w:val="13"/>
  </w:num>
  <w:num w:numId="7">
    <w:abstractNumId w:val="11"/>
  </w:num>
  <w:num w:numId="8">
    <w:abstractNumId w:val="3"/>
  </w:num>
  <w:num w:numId="9">
    <w:abstractNumId w:val="9"/>
  </w:num>
  <w:num w:numId="10">
    <w:abstractNumId w:val="12"/>
  </w:num>
  <w:num w:numId="11">
    <w:abstractNumId w:val="16"/>
  </w:num>
  <w:num w:numId="12">
    <w:abstractNumId w:val="2"/>
  </w:num>
  <w:num w:numId="13">
    <w:abstractNumId w:val="1"/>
  </w:num>
  <w:num w:numId="14">
    <w:abstractNumId w:val="7"/>
  </w:num>
  <w:num w:numId="15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CA034C"/>
    <w:rsid w:val="000000DD"/>
    <w:rsid w:val="00002D52"/>
    <w:rsid w:val="00004204"/>
    <w:rsid w:val="000053F7"/>
    <w:rsid w:val="00007B89"/>
    <w:rsid w:val="00007D7F"/>
    <w:rsid w:val="00014208"/>
    <w:rsid w:val="00014D75"/>
    <w:rsid w:val="000165D7"/>
    <w:rsid w:val="00016C3B"/>
    <w:rsid w:val="000170D3"/>
    <w:rsid w:val="00017DB5"/>
    <w:rsid w:val="0002155F"/>
    <w:rsid w:val="0002171D"/>
    <w:rsid w:val="00021A70"/>
    <w:rsid w:val="000241DC"/>
    <w:rsid w:val="000343CF"/>
    <w:rsid w:val="00036010"/>
    <w:rsid w:val="00040340"/>
    <w:rsid w:val="00042DAD"/>
    <w:rsid w:val="00043DAC"/>
    <w:rsid w:val="000448F1"/>
    <w:rsid w:val="00045ECF"/>
    <w:rsid w:val="00047B1B"/>
    <w:rsid w:val="000509BF"/>
    <w:rsid w:val="0005769D"/>
    <w:rsid w:val="00060A55"/>
    <w:rsid w:val="00061B30"/>
    <w:rsid w:val="00062C4A"/>
    <w:rsid w:val="00064D51"/>
    <w:rsid w:val="0006550B"/>
    <w:rsid w:val="00072028"/>
    <w:rsid w:val="00072063"/>
    <w:rsid w:val="00075A23"/>
    <w:rsid w:val="000813AC"/>
    <w:rsid w:val="00081E09"/>
    <w:rsid w:val="0008247D"/>
    <w:rsid w:val="00083270"/>
    <w:rsid w:val="00083CF3"/>
    <w:rsid w:val="00087B08"/>
    <w:rsid w:val="00090FB6"/>
    <w:rsid w:val="00092313"/>
    <w:rsid w:val="00093C2C"/>
    <w:rsid w:val="00095F9E"/>
    <w:rsid w:val="00097FC7"/>
    <w:rsid w:val="000A1853"/>
    <w:rsid w:val="000A4379"/>
    <w:rsid w:val="000A52F6"/>
    <w:rsid w:val="000B120B"/>
    <w:rsid w:val="000B679B"/>
    <w:rsid w:val="000C2306"/>
    <w:rsid w:val="000C341F"/>
    <w:rsid w:val="000C4D62"/>
    <w:rsid w:val="000C5A28"/>
    <w:rsid w:val="000C5DC9"/>
    <w:rsid w:val="000C6CD8"/>
    <w:rsid w:val="000C7D26"/>
    <w:rsid w:val="000D2079"/>
    <w:rsid w:val="000D402A"/>
    <w:rsid w:val="000D4A80"/>
    <w:rsid w:val="000D4E36"/>
    <w:rsid w:val="000E5B09"/>
    <w:rsid w:val="000E6251"/>
    <w:rsid w:val="000E6C0F"/>
    <w:rsid w:val="000E78FF"/>
    <w:rsid w:val="000F6FDB"/>
    <w:rsid w:val="0010050B"/>
    <w:rsid w:val="00101048"/>
    <w:rsid w:val="00105754"/>
    <w:rsid w:val="001105A1"/>
    <w:rsid w:val="00111083"/>
    <w:rsid w:val="00111A22"/>
    <w:rsid w:val="00112BF1"/>
    <w:rsid w:val="00114190"/>
    <w:rsid w:val="00114477"/>
    <w:rsid w:val="00116E0E"/>
    <w:rsid w:val="00117E28"/>
    <w:rsid w:val="00120897"/>
    <w:rsid w:val="00123866"/>
    <w:rsid w:val="00126549"/>
    <w:rsid w:val="00130D28"/>
    <w:rsid w:val="00130E4F"/>
    <w:rsid w:val="00132CB8"/>
    <w:rsid w:val="0013457B"/>
    <w:rsid w:val="001350DA"/>
    <w:rsid w:val="001351DA"/>
    <w:rsid w:val="001357DD"/>
    <w:rsid w:val="00135E2A"/>
    <w:rsid w:val="0013706A"/>
    <w:rsid w:val="001377F5"/>
    <w:rsid w:val="00141232"/>
    <w:rsid w:val="00145B98"/>
    <w:rsid w:val="00146C85"/>
    <w:rsid w:val="00151D90"/>
    <w:rsid w:val="00152ED4"/>
    <w:rsid w:val="0015772F"/>
    <w:rsid w:val="00157BD1"/>
    <w:rsid w:val="0016230E"/>
    <w:rsid w:val="00162684"/>
    <w:rsid w:val="001627CC"/>
    <w:rsid w:val="001642A4"/>
    <w:rsid w:val="001647CF"/>
    <w:rsid w:val="00165675"/>
    <w:rsid w:val="001669F0"/>
    <w:rsid w:val="00171C6C"/>
    <w:rsid w:val="00175B0F"/>
    <w:rsid w:val="00175DFD"/>
    <w:rsid w:val="0017758D"/>
    <w:rsid w:val="00181980"/>
    <w:rsid w:val="0018539C"/>
    <w:rsid w:val="00190117"/>
    <w:rsid w:val="001935B0"/>
    <w:rsid w:val="00193CBA"/>
    <w:rsid w:val="001950EA"/>
    <w:rsid w:val="00196082"/>
    <w:rsid w:val="0019778F"/>
    <w:rsid w:val="001A08CC"/>
    <w:rsid w:val="001A2374"/>
    <w:rsid w:val="001A2B73"/>
    <w:rsid w:val="001A5ADC"/>
    <w:rsid w:val="001A739F"/>
    <w:rsid w:val="001B0CDD"/>
    <w:rsid w:val="001B18C9"/>
    <w:rsid w:val="001B344E"/>
    <w:rsid w:val="001B5260"/>
    <w:rsid w:val="001C440C"/>
    <w:rsid w:val="001C6298"/>
    <w:rsid w:val="001C7567"/>
    <w:rsid w:val="001D014C"/>
    <w:rsid w:val="001D20C6"/>
    <w:rsid w:val="001D2407"/>
    <w:rsid w:val="001D495D"/>
    <w:rsid w:val="001D7341"/>
    <w:rsid w:val="001E16D0"/>
    <w:rsid w:val="001E212D"/>
    <w:rsid w:val="001E2504"/>
    <w:rsid w:val="001E56B0"/>
    <w:rsid w:val="001E5E6A"/>
    <w:rsid w:val="001E7B5C"/>
    <w:rsid w:val="001F3B23"/>
    <w:rsid w:val="001F3B9E"/>
    <w:rsid w:val="001F4EED"/>
    <w:rsid w:val="001F52B8"/>
    <w:rsid w:val="001F7DAB"/>
    <w:rsid w:val="001F7DE9"/>
    <w:rsid w:val="00202F17"/>
    <w:rsid w:val="002062C4"/>
    <w:rsid w:val="00210384"/>
    <w:rsid w:val="0021176F"/>
    <w:rsid w:val="002133DC"/>
    <w:rsid w:val="00216B0E"/>
    <w:rsid w:val="00224F35"/>
    <w:rsid w:val="0022552D"/>
    <w:rsid w:val="00226EA1"/>
    <w:rsid w:val="00230B44"/>
    <w:rsid w:val="002317FB"/>
    <w:rsid w:val="0023563B"/>
    <w:rsid w:val="00237853"/>
    <w:rsid w:val="002405D8"/>
    <w:rsid w:val="00240A64"/>
    <w:rsid w:val="00240CCD"/>
    <w:rsid w:val="002414FE"/>
    <w:rsid w:val="00241E69"/>
    <w:rsid w:val="00242CF5"/>
    <w:rsid w:val="002443A4"/>
    <w:rsid w:val="0024471B"/>
    <w:rsid w:val="00246FF9"/>
    <w:rsid w:val="002522E5"/>
    <w:rsid w:val="00252438"/>
    <w:rsid w:val="00253621"/>
    <w:rsid w:val="00253ACF"/>
    <w:rsid w:val="00255E65"/>
    <w:rsid w:val="0025628D"/>
    <w:rsid w:val="00261F71"/>
    <w:rsid w:val="00263421"/>
    <w:rsid w:val="00263DF3"/>
    <w:rsid w:val="0026582B"/>
    <w:rsid w:val="002707DC"/>
    <w:rsid w:val="0027352D"/>
    <w:rsid w:val="00273AA0"/>
    <w:rsid w:val="0027768D"/>
    <w:rsid w:val="00277B54"/>
    <w:rsid w:val="002800E9"/>
    <w:rsid w:val="00281151"/>
    <w:rsid w:val="00284160"/>
    <w:rsid w:val="002860A0"/>
    <w:rsid w:val="002864F7"/>
    <w:rsid w:val="002874DA"/>
    <w:rsid w:val="00287E32"/>
    <w:rsid w:val="00291D14"/>
    <w:rsid w:val="00292282"/>
    <w:rsid w:val="002A19D0"/>
    <w:rsid w:val="002A3B1B"/>
    <w:rsid w:val="002A3C4C"/>
    <w:rsid w:val="002A4AE2"/>
    <w:rsid w:val="002A515B"/>
    <w:rsid w:val="002A75E7"/>
    <w:rsid w:val="002B03D1"/>
    <w:rsid w:val="002B082C"/>
    <w:rsid w:val="002B0CDB"/>
    <w:rsid w:val="002B476E"/>
    <w:rsid w:val="002B6CEE"/>
    <w:rsid w:val="002C1F13"/>
    <w:rsid w:val="002C26BC"/>
    <w:rsid w:val="002C3029"/>
    <w:rsid w:val="002C61F1"/>
    <w:rsid w:val="002C67CE"/>
    <w:rsid w:val="002C69FA"/>
    <w:rsid w:val="002C72E5"/>
    <w:rsid w:val="002D1B60"/>
    <w:rsid w:val="002D1DD6"/>
    <w:rsid w:val="002D3E3C"/>
    <w:rsid w:val="002D560F"/>
    <w:rsid w:val="002D6B35"/>
    <w:rsid w:val="002E0271"/>
    <w:rsid w:val="002E0B30"/>
    <w:rsid w:val="002E1261"/>
    <w:rsid w:val="002E2314"/>
    <w:rsid w:val="002E3EC4"/>
    <w:rsid w:val="002F335C"/>
    <w:rsid w:val="002F363E"/>
    <w:rsid w:val="002F6E6C"/>
    <w:rsid w:val="00300A9E"/>
    <w:rsid w:val="00300ABD"/>
    <w:rsid w:val="0030158B"/>
    <w:rsid w:val="00301721"/>
    <w:rsid w:val="003031F0"/>
    <w:rsid w:val="00303483"/>
    <w:rsid w:val="00304F3F"/>
    <w:rsid w:val="00305147"/>
    <w:rsid w:val="00305351"/>
    <w:rsid w:val="00310450"/>
    <w:rsid w:val="00312591"/>
    <w:rsid w:val="00312ABD"/>
    <w:rsid w:val="00312E09"/>
    <w:rsid w:val="00313808"/>
    <w:rsid w:val="00315F65"/>
    <w:rsid w:val="003169BE"/>
    <w:rsid w:val="00316F42"/>
    <w:rsid w:val="00316F94"/>
    <w:rsid w:val="003171DD"/>
    <w:rsid w:val="0032083A"/>
    <w:rsid w:val="00321452"/>
    <w:rsid w:val="00321BDC"/>
    <w:rsid w:val="00323A61"/>
    <w:rsid w:val="00323D98"/>
    <w:rsid w:val="00326F00"/>
    <w:rsid w:val="0032795B"/>
    <w:rsid w:val="00331273"/>
    <w:rsid w:val="00332407"/>
    <w:rsid w:val="00333759"/>
    <w:rsid w:val="00333A88"/>
    <w:rsid w:val="00335F97"/>
    <w:rsid w:val="003414E8"/>
    <w:rsid w:val="003453E5"/>
    <w:rsid w:val="00345D2D"/>
    <w:rsid w:val="00346CEA"/>
    <w:rsid w:val="00347CB8"/>
    <w:rsid w:val="00350097"/>
    <w:rsid w:val="00350681"/>
    <w:rsid w:val="0035192C"/>
    <w:rsid w:val="00352350"/>
    <w:rsid w:val="00355510"/>
    <w:rsid w:val="00356A0C"/>
    <w:rsid w:val="00362929"/>
    <w:rsid w:val="00363C4E"/>
    <w:rsid w:val="003729D4"/>
    <w:rsid w:val="0037422E"/>
    <w:rsid w:val="003778F8"/>
    <w:rsid w:val="00382219"/>
    <w:rsid w:val="00382343"/>
    <w:rsid w:val="00384341"/>
    <w:rsid w:val="00385338"/>
    <w:rsid w:val="003861F9"/>
    <w:rsid w:val="0038712A"/>
    <w:rsid w:val="00390225"/>
    <w:rsid w:val="0039069B"/>
    <w:rsid w:val="00393866"/>
    <w:rsid w:val="00394A6D"/>
    <w:rsid w:val="00394A8C"/>
    <w:rsid w:val="003967C6"/>
    <w:rsid w:val="003A052C"/>
    <w:rsid w:val="003A6044"/>
    <w:rsid w:val="003B0143"/>
    <w:rsid w:val="003B1FB1"/>
    <w:rsid w:val="003B716A"/>
    <w:rsid w:val="003C21F9"/>
    <w:rsid w:val="003D3C1B"/>
    <w:rsid w:val="003D4BD2"/>
    <w:rsid w:val="003D4EB9"/>
    <w:rsid w:val="003E0F90"/>
    <w:rsid w:val="003E12D5"/>
    <w:rsid w:val="003E1C85"/>
    <w:rsid w:val="003E22F7"/>
    <w:rsid w:val="003E285D"/>
    <w:rsid w:val="003E2D08"/>
    <w:rsid w:val="003E3644"/>
    <w:rsid w:val="003E5470"/>
    <w:rsid w:val="003E567D"/>
    <w:rsid w:val="003E5BCC"/>
    <w:rsid w:val="003E6972"/>
    <w:rsid w:val="003E789A"/>
    <w:rsid w:val="003F199B"/>
    <w:rsid w:val="003F1D69"/>
    <w:rsid w:val="003F3756"/>
    <w:rsid w:val="003F48B9"/>
    <w:rsid w:val="003F755A"/>
    <w:rsid w:val="003F7990"/>
    <w:rsid w:val="00400ABF"/>
    <w:rsid w:val="00400E57"/>
    <w:rsid w:val="00400F70"/>
    <w:rsid w:val="004041C5"/>
    <w:rsid w:val="00406B35"/>
    <w:rsid w:val="00412D04"/>
    <w:rsid w:val="00413060"/>
    <w:rsid w:val="004134B0"/>
    <w:rsid w:val="0041520D"/>
    <w:rsid w:val="0042079D"/>
    <w:rsid w:val="00424DA6"/>
    <w:rsid w:val="00432799"/>
    <w:rsid w:val="00433891"/>
    <w:rsid w:val="004349A5"/>
    <w:rsid w:val="00450418"/>
    <w:rsid w:val="00451366"/>
    <w:rsid w:val="00453747"/>
    <w:rsid w:val="0045718E"/>
    <w:rsid w:val="0046040B"/>
    <w:rsid w:val="00460A84"/>
    <w:rsid w:val="004660BF"/>
    <w:rsid w:val="00466484"/>
    <w:rsid w:val="00466D37"/>
    <w:rsid w:val="0047149D"/>
    <w:rsid w:val="00471EA8"/>
    <w:rsid w:val="00473905"/>
    <w:rsid w:val="00473CAF"/>
    <w:rsid w:val="0047500F"/>
    <w:rsid w:val="0047560E"/>
    <w:rsid w:val="0047568B"/>
    <w:rsid w:val="00476B85"/>
    <w:rsid w:val="004813D6"/>
    <w:rsid w:val="00483DB9"/>
    <w:rsid w:val="00484BA8"/>
    <w:rsid w:val="00490C1B"/>
    <w:rsid w:val="00490D97"/>
    <w:rsid w:val="004933FE"/>
    <w:rsid w:val="004A1D33"/>
    <w:rsid w:val="004A1F8E"/>
    <w:rsid w:val="004A4A94"/>
    <w:rsid w:val="004A5D88"/>
    <w:rsid w:val="004B12B3"/>
    <w:rsid w:val="004C0579"/>
    <w:rsid w:val="004C1F4C"/>
    <w:rsid w:val="004C462E"/>
    <w:rsid w:val="004C5519"/>
    <w:rsid w:val="004C7F99"/>
    <w:rsid w:val="004D1358"/>
    <w:rsid w:val="004D1C9D"/>
    <w:rsid w:val="004D3338"/>
    <w:rsid w:val="004D4EAE"/>
    <w:rsid w:val="004D7422"/>
    <w:rsid w:val="004E3E64"/>
    <w:rsid w:val="004E472C"/>
    <w:rsid w:val="004F0B75"/>
    <w:rsid w:val="004F11D4"/>
    <w:rsid w:val="004F14CB"/>
    <w:rsid w:val="004F1A1A"/>
    <w:rsid w:val="004F1D74"/>
    <w:rsid w:val="004F2656"/>
    <w:rsid w:val="004F2968"/>
    <w:rsid w:val="004F43EC"/>
    <w:rsid w:val="004F5AAB"/>
    <w:rsid w:val="004F65C4"/>
    <w:rsid w:val="004F6C56"/>
    <w:rsid w:val="0050020B"/>
    <w:rsid w:val="0050301D"/>
    <w:rsid w:val="005037E5"/>
    <w:rsid w:val="00504428"/>
    <w:rsid w:val="00506751"/>
    <w:rsid w:val="005078CD"/>
    <w:rsid w:val="00512731"/>
    <w:rsid w:val="00512FC9"/>
    <w:rsid w:val="005139EC"/>
    <w:rsid w:val="00516CBD"/>
    <w:rsid w:val="00523AC1"/>
    <w:rsid w:val="005260D8"/>
    <w:rsid w:val="0053005E"/>
    <w:rsid w:val="00530EFC"/>
    <w:rsid w:val="00532373"/>
    <w:rsid w:val="00533DE5"/>
    <w:rsid w:val="00534C52"/>
    <w:rsid w:val="00534CF0"/>
    <w:rsid w:val="00542629"/>
    <w:rsid w:val="00545B99"/>
    <w:rsid w:val="00546F70"/>
    <w:rsid w:val="00546FFA"/>
    <w:rsid w:val="0055133D"/>
    <w:rsid w:val="00553894"/>
    <w:rsid w:val="00554126"/>
    <w:rsid w:val="005556FF"/>
    <w:rsid w:val="0056280E"/>
    <w:rsid w:val="00562DBB"/>
    <w:rsid w:val="00564569"/>
    <w:rsid w:val="00567765"/>
    <w:rsid w:val="00570BE1"/>
    <w:rsid w:val="00572935"/>
    <w:rsid w:val="0057340E"/>
    <w:rsid w:val="00574E08"/>
    <w:rsid w:val="00583522"/>
    <w:rsid w:val="005857B2"/>
    <w:rsid w:val="00590F3F"/>
    <w:rsid w:val="0059444E"/>
    <w:rsid w:val="00596840"/>
    <w:rsid w:val="00596CCB"/>
    <w:rsid w:val="005A15AA"/>
    <w:rsid w:val="005A221E"/>
    <w:rsid w:val="005A36CA"/>
    <w:rsid w:val="005A3C9B"/>
    <w:rsid w:val="005A5967"/>
    <w:rsid w:val="005B25DE"/>
    <w:rsid w:val="005B3531"/>
    <w:rsid w:val="005B3687"/>
    <w:rsid w:val="005B5206"/>
    <w:rsid w:val="005B5349"/>
    <w:rsid w:val="005C31B0"/>
    <w:rsid w:val="005C3807"/>
    <w:rsid w:val="005C3B08"/>
    <w:rsid w:val="005C5FA6"/>
    <w:rsid w:val="005D02C1"/>
    <w:rsid w:val="005D35FB"/>
    <w:rsid w:val="005D6E9B"/>
    <w:rsid w:val="005E5CFC"/>
    <w:rsid w:val="005E69DD"/>
    <w:rsid w:val="005F19F0"/>
    <w:rsid w:val="005F4401"/>
    <w:rsid w:val="005F6633"/>
    <w:rsid w:val="00600741"/>
    <w:rsid w:val="00604BF8"/>
    <w:rsid w:val="006064F9"/>
    <w:rsid w:val="006068E2"/>
    <w:rsid w:val="00611573"/>
    <w:rsid w:val="0061244D"/>
    <w:rsid w:val="00612763"/>
    <w:rsid w:val="00616F98"/>
    <w:rsid w:val="00617A77"/>
    <w:rsid w:val="006201D7"/>
    <w:rsid w:val="00620B3D"/>
    <w:rsid w:val="00620E06"/>
    <w:rsid w:val="006233F3"/>
    <w:rsid w:val="00624942"/>
    <w:rsid w:val="00625E87"/>
    <w:rsid w:val="00626597"/>
    <w:rsid w:val="006267D0"/>
    <w:rsid w:val="00630C20"/>
    <w:rsid w:val="0063227F"/>
    <w:rsid w:val="00632719"/>
    <w:rsid w:val="00635A7E"/>
    <w:rsid w:val="00635CDD"/>
    <w:rsid w:val="00637121"/>
    <w:rsid w:val="00652C3B"/>
    <w:rsid w:val="00652DE3"/>
    <w:rsid w:val="00653088"/>
    <w:rsid w:val="006542B1"/>
    <w:rsid w:val="00654FA6"/>
    <w:rsid w:val="00656774"/>
    <w:rsid w:val="00656F9E"/>
    <w:rsid w:val="00661067"/>
    <w:rsid w:val="006620AF"/>
    <w:rsid w:val="0066220B"/>
    <w:rsid w:val="00664F1D"/>
    <w:rsid w:val="00665ECE"/>
    <w:rsid w:val="00667326"/>
    <w:rsid w:val="00671BF0"/>
    <w:rsid w:val="00673180"/>
    <w:rsid w:val="00673679"/>
    <w:rsid w:val="00677833"/>
    <w:rsid w:val="00680AE1"/>
    <w:rsid w:val="00681551"/>
    <w:rsid w:val="006834A0"/>
    <w:rsid w:val="00683E38"/>
    <w:rsid w:val="006851F1"/>
    <w:rsid w:val="00690617"/>
    <w:rsid w:val="00692512"/>
    <w:rsid w:val="006939E6"/>
    <w:rsid w:val="00695290"/>
    <w:rsid w:val="00697128"/>
    <w:rsid w:val="006A330C"/>
    <w:rsid w:val="006A3449"/>
    <w:rsid w:val="006B2B82"/>
    <w:rsid w:val="006B33C8"/>
    <w:rsid w:val="006B3F64"/>
    <w:rsid w:val="006B427A"/>
    <w:rsid w:val="006B4B67"/>
    <w:rsid w:val="006B63AB"/>
    <w:rsid w:val="006B7057"/>
    <w:rsid w:val="006C0352"/>
    <w:rsid w:val="006C054F"/>
    <w:rsid w:val="006C0EEE"/>
    <w:rsid w:val="006C2F84"/>
    <w:rsid w:val="006C5866"/>
    <w:rsid w:val="006C6F09"/>
    <w:rsid w:val="006D0341"/>
    <w:rsid w:val="006D3D50"/>
    <w:rsid w:val="006D40DB"/>
    <w:rsid w:val="006D4E4A"/>
    <w:rsid w:val="006D69E6"/>
    <w:rsid w:val="006D6DE7"/>
    <w:rsid w:val="006D6EC0"/>
    <w:rsid w:val="006E0A27"/>
    <w:rsid w:val="006E4BE0"/>
    <w:rsid w:val="006E4C22"/>
    <w:rsid w:val="006E59AE"/>
    <w:rsid w:val="006E7490"/>
    <w:rsid w:val="006E7877"/>
    <w:rsid w:val="006F02B9"/>
    <w:rsid w:val="006F1738"/>
    <w:rsid w:val="006F30B4"/>
    <w:rsid w:val="006F5F62"/>
    <w:rsid w:val="00701A2F"/>
    <w:rsid w:val="00701B5A"/>
    <w:rsid w:val="007058FC"/>
    <w:rsid w:val="0070641C"/>
    <w:rsid w:val="00706452"/>
    <w:rsid w:val="007113B3"/>
    <w:rsid w:val="00717D69"/>
    <w:rsid w:val="00720EB7"/>
    <w:rsid w:val="00723C21"/>
    <w:rsid w:val="00723D2B"/>
    <w:rsid w:val="0072442F"/>
    <w:rsid w:val="007246CB"/>
    <w:rsid w:val="007321B7"/>
    <w:rsid w:val="0073443C"/>
    <w:rsid w:val="00736911"/>
    <w:rsid w:val="007373EB"/>
    <w:rsid w:val="007412D0"/>
    <w:rsid w:val="00743343"/>
    <w:rsid w:val="00743F8D"/>
    <w:rsid w:val="007465C2"/>
    <w:rsid w:val="00747996"/>
    <w:rsid w:val="00750AB8"/>
    <w:rsid w:val="00753710"/>
    <w:rsid w:val="00756391"/>
    <w:rsid w:val="00757305"/>
    <w:rsid w:val="00761A83"/>
    <w:rsid w:val="00763D68"/>
    <w:rsid w:val="00767C66"/>
    <w:rsid w:val="007713CE"/>
    <w:rsid w:val="007735BC"/>
    <w:rsid w:val="00773931"/>
    <w:rsid w:val="00773C27"/>
    <w:rsid w:val="00774868"/>
    <w:rsid w:val="007757C6"/>
    <w:rsid w:val="00776C45"/>
    <w:rsid w:val="0078759F"/>
    <w:rsid w:val="00787CBF"/>
    <w:rsid w:val="00793FD8"/>
    <w:rsid w:val="007975CD"/>
    <w:rsid w:val="007A3D1C"/>
    <w:rsid w:val="007A5B4E"/>
    <w:rsid w:val="007A63A2"/>
    <w:rsid w:val="007B3B0E"/>
    <w:rsid w:val="007B624E"/>
    <w:rsid w:val="007B79AC"/>
    <w:rsid w:val="007C051F"/>
    <w:rsid w:val="007C06AA"/>
    <w:rsid w:val="007C0E3C"/>
    <w:rsid w:val="007C2779"/>
    <w:rsid w:val="007C572D"/>
    <w:rsid w:val="007C7009"/>
    <w:rsid w:val="007D5644"/>
    <w:rsid w:val="007E25D0"/>
    <w:rsid w:val="007E490B"/>
    <w:rsid w:val="007E5866"/>
    <w:rsid w:val="007E5890"/>
    <w:rsid w:val="007E79CD"/>
    <w:rsid w:val="007E7AE0"/>
    <w:rsid w:val="007F31D1"/>
    <w:rsid w:val="007F3D06"/>
    <w:rsid w:val="007F4456"/>
    <w:rsid w:val="007F5CE9"/>
    <w:rsid w:val="007F7CC2"/>
    <w:rsid w:val="007F7F0A"/>
    <w:rsid w:val="00800730"/>
    <w:rsid w:val="008015A1"/>
    <w:rsid w:val="00801915"/>
    <w:rsid w:val="008030A4"/>
    <w:rsid w:val="00803FAA"/>
    <w:rsid w:val="00805C98"/>
    <w:rsid w:val="00805FF1"/>
    <w:rsid w:val="0080683B"/>
    <w:rsid w:val="00810A36"/>
    <w:rsid w:val="00811FBF"/>
    <w:rsid w:val="00813C34"/>
    <w:rsid w:val="00820065"/>
    <w:rsid w:val="00823D8B"/>
    <w:rsid w:val="008256BF"/>
    <w:rsid w:val="00826847"/>
    <w:rsid w:val="00833893"/>
    <w:rsid w:val="00833DE4"/>
    <w:rsid w:val="00836D09"/>
    <w:rsid w:val="00840CC2"/>
    <w:rsid w:val="00843615"/>
    <w:rsid w:val="00844C2D"/>
    <w:rsid w:val="0084601D"/>
    <w:rsid w:val="008501BF"/>
    <w:rsid w:val="008512A9"/>
    <w:rsid w:val="0085433C"/>
    <w:rsid w:val="00855374"/>
    <w:rsid w:val="008565C0"/>
    <w:rsid w:val="00861F84"/>
    <w:rsid w:val="008652EF"/>
    <w:rsid w:val="00870690"/>
    <w:rsid w:val="00870F44"/>
    <w:rsid w:val="00871A85"/>
    <w:rsid w:val="008761A4"/>
    <w:rsid w:val="0087786F"/>
    <w:rsid w:val="00881DB0"/>
    <w:rsid w:val="0089547C"/>
    <w:rsid w:val="00896E4C"/>
    <w:rsid w:val="008973C4"/>
    <w:rsid w:val="00897428"/>
    <w:rsid w:val="008A0112"/>
    <w:rsid w:val="008A03D3"/>
    <w:rsid w:val="008A0BF6"/>
    <w:rsid w:val="008A15C3"/>
    <w:rsid w:val="008A1E3B"/>
    <w:rsid w:val="008A1EC4"/>
    <w:rsid w:val="008A2898"/>
    <w:rsid w:val="008A2EA8"/>
    <w:rsid w:val="008A3704"/>
    <w:rsid w:val="008A4FA4"/>
    <w:rsid w:val="008A6A06"/>
    <w:rsid w:val="008A7ECC"/>
    <w:rsid w:val="008B15DB"/>
    <w:rsid w:val="008B31BB"/>
    <w:rsid w:val="008B5D0A"/>
    <w:rsid w:val="008B5D65"/>
    <w:rsid w:val="008C21F6"/>
    <w:rsid w:val="008C3E78"/>
    <w:rsid w:val="008C457D"/>
    <w:rsid w:val="008C612E"/>
    <w:rsid w:val="008C7540"/>
    <w:rsid w:val="008D0832"/>
    <w:rsid w:val="008D163C"/>
    <w:rsid w:val="008D1FB3"/>
    <w:rsid w:val="008D3151"/>
    <w:rsid w:val="008E2D44"/>
    <w:rsid w:val="008E3561"/>
    <w:rsid w:val="008E6780"/>
    <w:rsid w:val="008E7B31"/>
    <w:rsid w:val="008F1AA7"/>
    <w:rsid w:val="008F36F0"/>
    <w:rsid w:val="008F4811"/>
    <w:rsid w:val="008F5D29"/>
    <w:rsid w:val="008F6855"/>
    <w:rsid w:val="008F77D1"/>
    <w:rsid w:val="009001EA"/>
    <w:rsid w:val="00900BAF"/>
    <w:rsid w:val="00902BA7"/>
    <w:rsid w:val="009114DD"/>
    <w:rsid w:val="00912508"/>
    <w:rsid w:val="009142BA"/>
    <w:rsid w:val="00915627"/>
    <w:rsid w:val="00916099"/>
    <w:rsid w:val="00917DF1"/>
    <w:rsid w:val="009201A2"/>
    <w:rsid w:val="00920EAC"/>
    <w:rsid w:val="00921B99"/>
    <w:rsid w:val="00921CD6"/>
    <w:rsid w:val="00926B53"/>
    <w:rsid w:val="009272CC"/>
    <w:rsid w:val="00932B66"/>
    <w:rsid w:val="00933619"/>
    <w:rsid w:val="0093492D"/>
    <w:rsid w:val="00935E17"/>
    <w:rsid w:val="0093730F"/>
    <w:rsid w:val="00940A78"/>
    <w:rsid w:val="0094103B"/>
    <w:rsid w:val="00941CAC"/>
    <w:rsid w:val="009432F3"/>
    <w:rsid w:val="00944186"/>
    <w:rsid w:val="009446A4"/>
    <w:rsid w:val="0094614E"/>
    <w:rsid w:val="009470A8"/>
    <w:rsid w:val="00947189"/>
    <w:rsid w:val="0095009F"/>
    <w:rsid w:val="00951C55"/>
    <w:rsid w:val="0095200E"/>
    <w:rsid w:val="00952F4E"/>
    <w:rsid w:val="00953B4B"/>
    <w:rsid w:val="0095444D"/>
    <w:rsid w:val="00954C88"/>
    <w:rsid w:val="009572E3"/>
    <w:rsid w:val="00961A5F"/>
    <w:rsid w:val="00963036"/>
    <w:rsid w:val="00963257"/>
    <w:rsid w:val="00965920"/>
    <w:rsid w:val="00966119"/>
    <w:rsid w:val="00967318"/>
    <w:rsid w:val="009732E7"/>
    <w:rsid w:val="0097489A"/>
    <w:rsid w:val="00974D45"/>
    <w:rsid w:val="0097665A"/>
    <w:rsid w:val="009769E0"/>
    <w:rsid w:val="00977B5E"/>
    <w:rsid w:val="00982C24"/>
    <w:rsid w:val="00982C83"/>
    <w:rsid w:val="00984E8E"/>
    <w:rsid w:val="00985A08"/>
    <w:rsid w:val="00987ABF"/>
    <w:rsid w:val="009910C6"/>
    <w:rsid w:val="0099113F"/>
    <w:rsid w:val="00991519"/>
    <w:rsid w:val="00991545"/>
    <w:rsid w:val="00991582"/>
    <w:rsid w:val="009932CB"/>
    <w:rsid w:val="00993B50"/>
    <w:rsid w:val="009942A7"/>
    <w:rsid w:val="009951D1"/>
    <w:rsid w:val="009956D6"/>
    <w:rsid w:val="009964B3"/>
    <w:rsid w:val="00997E57"/>
    <w:rsid w:val="009A58FF"/>
    <w:rsid w:val="009A5C91"/>
    <w:rsid w:val="009A6466"/>
    <w:rsid w:val="009B2466"/>
    <w:rsid w:val="009B45AF"/>
    <w:rsid w:val="009C166A"/>
    <w:rsid w:val="009C2B82"/>
    <w:rsid w:val="009C5600"/>
    <w:rsid w:val="009D1370"/>
    <w:rsid w:val="009D44D2"/>
    <w:rsid w:val="009D4D35"/>
    <w:rsid w:val="009D56DB"/>
    <w:rsid w:val="009D5794"/>
    <w:rsid w:val="009D6502"/>
    <w:rsid w:val="009E0D72"/>
    <w:rsid w:val="009E1C83"/>
    <w:rsid w:val="009E21A1"/>
    <w:rsid w:val="009E2512"/>
    <w:rsid w:val="009E3291"/>
    <w:rsid w:val="009E56BD"/>
    <w:rsid w:val="009E7A96"/>
    <w:rsid w:val="009F2C8D"/>
    <w:rsid w:val="009F3528"/>
    <w:rsid w:val="009F469D"/>
    <w:rsid w:val="00A03273"/>
    <w:rsid w:val="00A06BFA"/>
    <w:rsid w:val="00A1074C"/>
    <w:rsid w:val="00A17617"/>
    <w:rsid w:val="00A177F6"/>
    <w:rsid w:val="00A20459"/>
    <w:rsid w:val="00A2093A"/>
    <w:rsid w:val="00A220CE"/>
    <w:rsid w:val="00A24DCD"/>
    <w:rsid w:val="00A267DB"/>
    <w:rsid w:val="00A26DC5"/>
    <w:rsid w:val="00A3092E"/>
    <w:rsid w:val="00A34C97"/>
    <w:rsid w:val="00A3567D"/>
    <w:rsid w:val="00A3622F"/>
    <w:rsid w:val="00A3696F"/>
    <w:rsid w:val="00A4291D"/>
    <w:rsid w:val="00A42AA3"/>
    <w:rsid w:val="00A500FA"/>
    <w:rsid w:val="00A50B04"/>
    <w:rsid w:val="00A517E7"/>
    <w:rsid w:val="00A52AC9"/>
    <w:rsid w:val="00A52D35"/>
    <w:rsid w:val="00A546A8"/>
    <w:rsid w:val="00A6038D"/>
    <w:rsid w:val="00A61B98"/>
    <w:rsid w:val="00A645C0"/>
    <w:rsid w:val="00A64E2E"/>
    <w:rsid w:val="00A65627"/>
    <w:rsid w:val="00A65A0A"/>
    <w:rsid w:val="00A67BEB"/>
    <w:rsid w:val="00A71EDE"/>
    <w:rsid w:val="00A71FBF"/>
    <w:rsid w:val="00A759AB"/>
    <w:rsid w:val="00A75BC8"/>
    <w:rsid w:val="00A8305F"/>
    <w:rsid w:val="00A831A1"/>
    <w:rsid w:val="00A84296"/>
    <w:rsid w:val="00A84D11"/>
    <w:rsid w:val="00A868E9"/>
    <w:rsid w:val="00A8722A"/>
    <w:rsid w:val="00A90E25"/>
    <w:rsid w:val="00A91AB8"/>
    <w:rsid w:val="00A952A3"/>
    <w:rsid w:val="00AA2B84"/>
    <w:rsid w:val="00AA32D4"/>
    <w:rsid w:val="00AA37BE"/>
    <w:rsid w:val="00AA5310"/>
    <w:rsid w:val="00AB0D86"/>
    <w:rsid w:val="00AB2969"/>
    <w:rsid w:val="00AB2A0A"/>
    <w:rsid w:val="00AB530B"/>
    <w:rsid w:val="00AB5934"/>
    <w:rsid w:val="00AC085A"/>
    <w:rsid w:val="00AC312A"/>
    <w:rsid w:val="00AC4847"/>
    <w:rsid w:val="00AC56DE"/>
    <w:rsid w:val="00AC5907"/>
    <w:rsid w:val="00AC5C2A"/>
    <w:rsid w:val="00AC7CA2"/>
    <w:rsid w:val="00AC7CFC"/>
    <w:rsid w:val="00AD2BA6"/>
    <w:rsid w:val="00AD30B7"/>
    <w:rsid w:val="00AE1D78"/>
    <w:rsid w:val="00AE2AE5"/>
    <w:rsid w:val="00AE548D"/>
    <w:rsid w:val="00AE5665"/>
    <w:rsid w:val="00AE5DB6"/>
    <w:rsid w:val="00AE5FE4"/>
    <w:rsid w:val="00AE7B92"/>
    <w:rsid w:val="00AE7E01"/>
    <w:rsid w:val="00AF1201"/>
    <w:rsid w:val="00AF6A03"/>
    <w:rsid w:val="00B04E37"/>
    <w:rsid w:val="00B05CF0"/>
    <w:rsid w:val="00B065BB"/>
    <w:rsid w:val="00B10AA1"/>
    <w:rsid w:val="00B11F7D"/>
    <w:rsid w:val="00B12A97"/>
    <w:rsid w:val="00B200D7"/>
    <w:rsid w:val="00B251AF"/>
    <w:rsid w:val="00B2585E"/>
    <w:rsid w:val="00B27B6D"/>
    <w:rsid w:val="00B33DD3"/>
    <w:rsid w:val="00B34F4D"/>
    <w:rsid w:val="00B37BFC"/>
    <w:rsid w:val="00B42E82"/>
    <w:rsid w:val="00B4652E"/>
    <w:rsid w:val="00B46BD1"/>
    <w:rsid w:val="00B50E22"/>
    <w:rsid w:val="00B52494"/>
    <w:rsid w:val="00B5324D"/>
    <w:rsid w:val="00B55C74"/>
    <w:rsid w:val="00B56BF4"/>
    <w:rsid w:val="00B57707"/>
    <w:rsid w:val="00B57941"/>
    <w:rsid w:val="00B622BE"/>
    <w:rsid w:val="00B62581"/>
    <w:rsid w:val="00B62BBF"/>
    <w:rsid w:val="00B64484"/>
    <w:rsid w:val="00B64527"/>
    <w:rsid w:val="00B645BC"/>
    <w:rsid w:val="00B64F27"/>
    <w:rsid w:val="00B6675B"/>
    <w:rsid w:val="00B67608"/>
    <w:rsid w:val="00B70E49"/>
    <w:rsid w:val="00B73645"/>
    <w:rsid w:val="00B740FC"/>
    <w:rsid w:val="00B7648A"/>
    <w:rsid w:val="00B8092F"/>
    <w:rsid w:val="00B8765E"/>
    <w:rsid w:val="00B87D92"/>
    <w:rsid w:val="00B9090F"/>
    <w:rsid w:val="00B91BA0"/>
    <w:rsid w:val="00B92352"/>
    <w:rsid w:val="00B94AB1"/>
    <w:rsid w:val="00B95FCA"/>
    <w:rsid w:val="00B97F8B"/>
    <w:rsid w:val="00BA0C1C"/>
    <w:rsid w:val="00BA0CDD"/>
    <w:rsid w:val="00BA3212"/>
    <w:rsid w:val="00BA337C"/>
    <w:rsid w:val="00BA5A2B"/>
    <w:rsid w:val="00BA6029"/>
    <w:rsid w:val="00BA7A2B"/>
    <w:rsid w:val="00BB010B"/>
    <w:rsid w:val="00BB0ABF"/>
    <w:rsid w:val="00BB1DDC"/>
    <w:rsid w:val="00BB291F"/>
    <w:rsid w:val="00BB5DCB"/>
    <w:rsid w:val="00BB5F86"/>
    <w:rsid w:val="00BB7223"/>
    <w:rsid w:val="00BB7F85"/>
    <w:rsid w:val="00BC5BD2"/>
    <w:rsid w:val="00BD075B"/>
    <w:rsid w:val="00BD1AB8"/>
    <w:rsid w:val="00BD2FB0"/>
    <w:rsid w:val="00BD32CB"/>
    <w:rsid w:val="00BD507C"/>
    <w:rsid w:val="00BD53AC"/>
    <w:rsid w:val="00BD737A"/>
    <w:rsid w:val="00BD78DB"/>
    <w:rsid w:val="00BE443A"/>
    <w:rsid w:val="00BE4F38"/>
    <w:rsid w:val="00BE5ACD"/>
    <w:rsid w:val="00BE64B0"/>
    <w:rsid w:val="00BF025B"/>
    <w:rsid w:val="00BF28B6"/>
    <w:rsid w:val="00BF4BB6"/>
    <w:rsid w:val="00BF5F7E"/>
    <w:rsid w:val="00BF7969"/>
    <w:rsid w:val="00C0226F"/>
    <w:rsid w:val="00C0430A"/>
    <w:rsid w:val="00C046DC"/>
    <w:rsid w:val="00C0480E"/>
    <w:rsid w:val="00C07276"/>
    <w:rsid w:val="00C10120"/>
    <w:rsid w:val="00C11381"/>
    <w:rsid w:val="00C120E5"/>
    <w:rsid w:val="00C151A2"/>
    <w:rsid w:val="00C16E2A"/>
    <w:rsid w:val="00C204A2"/>
    <w:rsid w:val="00C20E1C"/>
    <w:rsid w:val="00C22BBE"/>
    <w:rsid w:val="00C233CB"/>
    <w:rsid w:val="00C23C34"/>
    <w:rsid w:val="00C23D81"/>
    <w:rsid w:val="00C25F60"/>
    <w:rsid w:val="00C30903"/>
    <w:rsid w:val="00C30BF3"/>
    <w:rsid w:val="00C31182"/>
    <w:rsid w:val="00C31301"/>
    <w:rsid w:val="00C33BB5"/>
    <w:rsid w:val="00C35F1C"/>
    <w:rsid w:val="00C362AF"/>
    <w:rsid w:val="00C365F4"/>
    <w:rsid w:val="00C36D71"/>
    <w:rsid w:val="00C40E90"/>
    <w:rsid w:val="00C40EF9"/>
    <w:rsid w:val="00C41422"/>
    <w:rsid w:val="00C4208A"/>
    <w:rsid w:val="00C44DDA"/>
    <w:rsid w:val="00C46C34"/>
    <w:rsid w:val="00C50907"/>
    <w:rsid w:val="00C5146F"/>
    <w:rsid w:val="00C550EE"/>
    <w:rsid w:val="00C60B11"/>
    <w:rsid w:val="00C63F2F"/>
    <w:rsid w:val="00C71658"/>
    <w:rsid w:val="00C71CE8"/>
    <w:rsid w:val="00C74D4C"/>
    <w:rsid w:val="00C7583F"/>
    <w:rsid w:val="00C84608"/>
    <w:rsid w:val="00C85297"/>
    <w:rsid w:val="00C87811"/>
    <w:rsid w:val="00C9025D"/>
    <w:rsid w:val="00C90EDD"/>
    <w:rsid w:val="00C95619"/>
    <w:rsid w:val="00C97C7E"/>
    <w:rsid w:val="00CA034C"/>
    <w:rsid w:val="00CA2329"/>
    <w:rsid w:val="00CA2363"/>
    <w:rsid w:val="00CB0CE3"/>
    <w:rsid w:val="00CB1512"/>
    <w:rsid w:val="00CB28E2"/>
    <w:rsid w:val="00CB58B9"/>
    <w:rsid w:val="00CB599A"/>
    <w:rsid w:val="00CB6BCE"/>
    <w:rsid w:val="00CC0D9C"/>
    <w:rsid w:val="00CC1D1B"/>
    <w:rsid w:val="00CC2197"/>
    <w:rsid w:val="00CC705C"/>
    <w:rsid w:val="00CD2B35"/>
    <w:rsid w:val="00CD4A45"/>
    <w:rsid w:val="00CD5610"/>
    <w:rsid w:val="00CD68FE"/>
    <w:rsid w:val="00CE03AA"/>
    <w:rsid w:val="00CE0696"/>
    <w:rsid w:val="00CF0410"/>
    <w:rsid w:val="00CF2227"/>
    <w:rsid w:val="00CF2466"/>
    <w:rsid w:val="00CF706F"/>
    <w:rsid w:val="00D02791"/>
    <w:rsid w:val="00D02A1A"/>
    <w:rsid w:val="00D03A95"/>
    <w:rsid w:val="00D0605D"/>
    <w:rsid w:val="00D06182"/>
    <w:rsid w:val="00D1204C"/>
    <w:rsid w:val="00D14FB7"/>
    <w:rsid w:val="00D20E30"/>
    <w:rsid w:val="00D26559"/>
    <w:rsid w:val="00D27CDE"/>
    <w:rsid w:val="00D30ECE"/>
    <w:rsid w:val="00D320AF"/>
    <w:rsid w:val="00D33337"/>
    <w:rsid w:val="00D33CA8"/>
    <w:rsid w:val="00D3600A"/>
    <w:rsid w:val="00D442DE"/>
    <w:rsid w:val="00D45520"/>
    <w:rsid w:val="00D4587C"/>
    <w:rsid w:val="00D46356"/>
    <w:rsid w:val="00D4674E"/>
    <w:rsid w:val="00D51056"/>
    <w:rsid w:val="00D5151A"/>
    <w:rsid w:val="00D51F41"/>
    <w:rsid w:val="00D53043"/>
    <w:rsid w:val="00D53383"/>
    <w:rsid w:val="00D540E0"/>
    <w:rsid w:val="00D54997"/>
    <w:rsid w:val="00D55699"/>
    <w:rsid w:val="00D606B7"/>
    <w:rsid w:val="00D61C55"/>
    <w:rsid w:val="00D623A4"/>
    <w:rsid w:val="00D63B99"/>
    <w:rsid w:val="00D70591"/>
    <w:rsid w:val="00D73957"/>
    <w:rsid w:val="00D7669D"/>
    <w:rsid w:val="00D77840"/>
    <w:rsid w:val="00D77EAB"/>
    <w:rsid w:val="00D8245D"/>
    <w:rsid w:val="00D82517"/>
    <w:rsid w:val="00D83035"/>
    <w:rsid w:val="00D830B8"/>
    <w:rsid w:val="00D83406"/>
    <w:rsid w:val="00D83435"/>
    <w:rsid w:val="00D83DE4"/>
    <w:rsid w:val="00D852A4"/>
    <w:rsid w:val="00D87704"/>
    <w:rsid w:val="00D9314F"/>
    <w:rsid w:val="00D94485"/>
    <w:rsid w:val="00D956F6"/>
    <w:rsid w:val="00D9609D"/>
    <w:rsid w:val="00D97E6D"/>
    <w:rsid w:val="00DA08C9"/>
    <w:rsid w:val="00DA207B"/>
    <w:rsid w:val="00DA4B73"/>
    <w:rsid w:val="00DA55EC"/>
    <w:rsid w:val="00DB1A3C"/>
    <w:rsid w:val="00DB1DE9"/>
    <w:rsid w:val="00DB3E4A"/>
    <w:rsid w:val="00DB4B21"/>
    <w:rsid w:val="00DB5942"/>
    <w:rsid w:val="00DB5CE1"/>
    <w:rsid w:val="00DB7D97"/>
    <w:rsid w:val="00DC0B1C"/>
    <w:rsid w:val="00DC1927"/>
    <w:rsid w:val="00DC337F"/>
    <w:rsid w:val="00DC3818"/>
    <w:rsid w:val="00DC4549"/>
    <w:rsid w:val="00DC6506"/>
    <w:rsid w:val="00DD246B"/>
    <w:rsid w:val="00DD2EEE"/>
    <w:rsid w:val="00DD3C02"/>
    <w:rsid w:val="00DD4183"/>
    <w:rsid w:val="00DE1CBB"/>
    <w:rsid w:val="00DE4A82"/>
    <w:rsid w:val="00DE5C74"/>
    <w:rsid w:val="00DE6513"/>
    <w:rsid w:val="00DF1F51"/>
    <w:rsid w:val="00DF3A64"/>
    <w:rsid w:val="00DF5A08"/>
    <w:rsid w:val="00DF6594"/>
    <w:rsid w:val="00E020EC"/>
    <w:rsid w:val="00E0277A"/>
    <w:rsid w:val="00E03CED"/>
    <w:rsid w:val="00E10B40"/>
    <w:rsid w:val="00E1286D"/>
    <w:rsid w:val="00E146EB"/>
    <w:rsid w:val="00E20422"/>
    <w:rsid w:val="00E20E87"/>
    <w:rsid w:val="00E23658"/>
    <w:rsid w:val="00E23E2F"/>
    <w:rsid w:val="00E26119"/>
    <w:rsid w:val="00E31D9C"/>
    <w:rsid w:val="00E33C79"/>
    <w:rsid w:val="00E34834"/>
    <w:rsid w:val="00E35A85"/>
    <w:rsid w:val="00E36A9B"/>
    <w:rsid w:val="00E36D44"/>
    <w:rsid w:val="00E45A43"/>
    <w:rsid w:val="00E51A68"/>
    <w:rsid w:val="00E520D6"/>
    <w:rsid w:val="00E52270"/>
    <w:rsid w:val="00E56297"/>
    <w:rsid w:val="00E56559"/>
    <w:rsid w:val="00E570AE"/>
    <w:rsid w:val="00E617B0"/>
    <w:rsid w:val="00E649A7"/>
    <w:rsid w:val="00E65B1E"/>
    <w:rsid w:val="00E71237"/>
    <w:rsid w:val="00E71A43"/>
    <w:rsid w:val="00E7447B"/>
    <w:rsid w:val="00E75035"/>
    <w:rsid w:val="00E75362"/>
    <w:rsid w:val="00E759CB"/>
    <w:rsid w:val="00E75E8D"/>
    <w:rsid w:val="00E8007B"/>
    <w:rsid w:val="00E80089"/>
    <w:rsid w:val="00E902F3"/>
    <w:rsid w:val="00E90979"/>
    <w:rsid w:val="00E92AE1"/>
    <w:rsid w:val="00E92E91"/>
    <w:rsid w:val="00E93011"/>
    <w:rsid w:val="00EA33B2"/>
    <w:rsid w:val="00EA3B75"/>
    <w:rsid w:val="00EA5511"/>
    <w:rsid w:val="00EA7FCB"/>
    <w:rsid w:val="00EB2FEC"/>
    <w:rsid w:val="00EB4601"/>
    <w:rsid w:val="00EC002E"/>
    <w:rsid w:val="00EC147F"/>
    <w:rsid w:val="00EC26F6"/>
    <w:rsid w:val="00EC3113"/>
    <w:rsid w:val="00EC4884"/>
    <w:rsid w:val="00ED02C3"/>
    <w:rsid w:val="00ED33BF"/>
    <w:rsid w:val="00ED3EC0"/>
    <w:rsid w:val="00ED4DB9"/>
    <w:rsid w:val="00EE2372"/>
    <w:rsid w:val="00EE69D3"/>
    <w:rsid w:val="00EE6DB6"/>
    <w:rsid w:val="00EE7947"/>
    <w:rsid w:val="00EE7AC5"/>
    <w:rsid w:val="00EF294A"/>
    <w:rsid w:val="00EF2995"/>
    <w:rsid w:val="00EF3005"/>
    <w:rsid w:val="00EF4415"/>
    <w:rsid w:val="00EF4884"/>
    <w:rsid w:val="00EF6840"/>
    <w:rsid w:val="00EF75F8"/>
    <w:rsid w:val="00EF7CE9"/>
    <w:rsid w:val="00F020EB"/>
    <w:rsid w:val="00F0515E"/>
    <w:rsid w:val="00F076D3"/>
    <w:rsid w:val="00F07E6E"/>
    <w:rsid w:val="00F12C24"/>
    <w:rsid w:val="00F1318E"/>
    <w:rsid w:val="00F133D9"/>
    <w:rsid w:val="00F13FA5"/>
    <w:rsid w:val="00F16C69"/>
    <w:rsid w:val="00F17A52"/>
    <w:rsid w:val="00F225A2"/>
    <w:rsid w:val="00F23230"/>
    <w:rsid w:val="00F26F73"/>
    <w:rsid w:val="00F30890"/>
    <w:rsid w:val="00F31D53"/>
    <w:rsid w:val="00F32F3D"/>
    <w:rsid w:val="00F33159"/>
    <w:rsid w:val="00F332FF"/>
    <w:rsid w:val="00F36E15"/>
    <w:rsid w:val="00F371E2"/>
    <w:rsid w:val="00F4344F"/>
    <w:rsid w:val="00F46FAD"/>
    <w:rsid w:val="00F52072"/>
    <w:rsid w:val="00F530C1"/>
    <w:rsid w:val="00F54B38"/>
    <w:rsid w:val="00F57330"/>
    <w:rsid w:val="00F5766F"/>
    <w:rsid w:val="00F61DEA"/>
    <w:rsid w:val="00F61EB0"/>
    <w:rsid w:val="00F6222D"/>
    <w:rsid w:val="00F62260"/>
    <w:rsid w:val="00F636FC"/>
    <w:rsid w:val="00F65016"/>
    <w:rsid w:val="00F65847"/>
    <w:rsid w:val="00F67ED1"/>
    <w:rsid w:val="00F71EDB"/>
    <w:rsid w:val="00F731DF"/>
    <w:rsid w:val="00F735D0"/>
    <w:rsid w:val="00F73D47"/>
    <w:rsid w:val="00F75D17"/>
    <w:rsid w:val="00F81249"/>
    <w:rsid w:val="00F83B69"/>
    <w:rsid w:val="00F86CB0"/>
    <w:rsid w:val="00F908DA"/>
    <w:rsid w:val="00F90DFE"/>
    <w:rsid w:val="00F913C8"/>
    <w:rsid w:val="00F94003"/>
    <w:rsid w:val="00F960D4"/>
    <w:rsid w:val="00FA0336"/>
    <w:rsid w:val="00FA12FB"/>
    <w:rsid w:val="00FA15FB"/>
    <w:rsid w:val="00FA1AC5"/>
    <w:rsid w:val="00FA2285"/>
    <w:rsid w:val="00FA2340"/>
    <w:rsid w:val="00FA4E2D"/>
    <w:rsid w:val="00FA5918"/>
    <w:rsid w:val="00FA59E4"/>
    <w:rsid w:val="00FA5AAC"/>
    <w:rsid w:val="00FA6308"/>
    <w:rsid w:val="00FA6886"/>
    <w:rsid w:val="00FA7445"/>
    <w:rsid w:val="00FB05C5"/>
    <w:rsid w:val="00FB2EB8"/>
    <w:rsid w:val="00FB2FAB"/>
    <w:rsid w:val="00FB34C6"/>
    <w:rsid w:val="00FB5792"/>
    <w:rsid w:val="00FB5988"/>
    <w:rsid w:val="00FB7AA4"/>
    <w:rsid w:val="00FC0787"/>
    <w:rsid w:val="00FC1A7C"/>
    <w:rsid w:val="00FC42B8"/>
    <w:rsid w:val="00FC5211"/>
    <w:rsid w:val="00FD13D3"/>
    <w:rsid w:val="00FD1BCF"/>
    <w:rsid w:val="00FD209E"/>
    <w:rsid w:val="00FD2FB0"/>
    <w:rsid w:val="00FD4416"/>
    <w:rsid w:val="00FD5509"/>
    <w:rsid w:val="00FE0811"/>
    <w:rsid w:val="00FE4EDE"/>
    <w:rsid w:val="00FE69C7"/>
    <w:rsid w:val="00FF2270"/>
    <w:rsid w:val="00FF30F6"/>
    <w:rsid w:val="00FF3372"/>
    <w:rsid w:val="00FF5957"/>
    <w:rsid w:val="00FF601D"/>
    <w:rsid w:val="00FF7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9114DD"/>
    <w:pPr>
      <w:ind w:firstLine="851"/>
      <w:jc w:val="both"/>
    </w:pPr>
    <w:rPr>
      <w:sz w:val="28"/>
      <w:szCs w:val="24"/>
    </w:rPr>
  </w:style>
  <w:style w:type="paragraph" w:styleId="10">
    <w:name w:val="heading 1"/>
    <w:next w:val="a0"/>
    <w:link w:val="11"/>
    <w:qFormat/>
    <w:rsid w:val="00D97E6D"/>
    <w:pPr>
      <w:keepNext/>
      <w:pageBreakBefore/>
      <w:numPr>
        <w:numId w:val="3"/>
      </w:numPr>
      <w:spacing w:after="240"/>
      <w:outlineLvl w:val="0"/>
    </w:pPr>
    <w:rPr>
      <w:rFonts w:cs="Arial"/>
      <w:bCs/>
      <w:caps/>
      <w:kern w:val="32"/>
      <w:sz w:val="36"/>
      <w:szCs w:val="36"/>
    </w:rPr>
  </w:style>
  <w:style w:type="paragraph" w:styleId="2">
    <w:name w:val="heading 2"/>
    <w:next w:val="a0"/>
    <w:qFormat/>
    <w:rsid w:val="00D97E6D"/>
    <w:pPr>
      <w:keepNext/>
      <w:numPr>
        <w:ilvl w:val="1"/>
        <w:numId w:val="3"/>
      </w:numPr>
      <w:spacing w:before="120" w:after="120"/>
      <w:outlineLvl w:val="1"/>
    </w:pPr>
    <w:rPr>
      <w:rFonts w:cs="Arial"/>
      <w:bCs/>
      <w:iCs/>
      <w:sz w:val="32"/>
      <w:szCs w:val="28"/>
    </w:rPr>
  </w:style>
  <w:style w:type="paragraph" w:styleId="3">
    <w:name w:val="heading 3"/>
    <w:next w:val="a0"/>
    <w:qFormat/>
    <w:rsid w:val="00263421"/>
    <w:pPr>
      <w:keepNext/>
      <w:numPr>
        <w:ilvl w:val="2"/>
        <w:numId w:val="3"/>
      </w:numPr>
      <w:spacing w:before="120" w:after="120"/>
      <w:outlineLvl w:val="2"/>
    </w:pPr>
    <w:rPr>
      <w:rFonts w:cs="Arial"/>
      <w:bCs/>
      <w:sz w:val="28"/>
      <w:szCs w:val="26"/>
    </w:rPr>
  </w:style>
  <w:style w:type="paragraph" w:styleId="4">
    <w:name w:val="heading 4"/>
    <w:next w:val="a0"/>
    <w:qFormat/>
    <w:rsid w:val="00263421"/>
    <w:pPr>
      <w:keepNext/>
      <w:numPr>
        <w:ilvl w:val="3"/>
        <w:numId w:val="3"/>
      </w:numPr>
      <w:spacing w:before="240" w:after="60"/>
      <w:outlineLvl w:val="3"/>
    </w:pPr>
    <w:rPr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D46356"/>
    <w:pPr>
      <w:keepNext/>
      <w:ind w:firstLine="0"/>
      <w:jc w:val="left"/>
      <w:outlineLvl w:val="4"/>
    </w:pPr>
    <w:rPr>
      <w:rFonts w:ascii="ISOCPEUR" w:hAnsi="ISOCPEUR" w:cs="Simplex"/>
      <w:i/>
      <w:iCs/>
      <w:sz w:val="18"/>
    </w:rPr>
  </w:style>
  <w:style w:type="paragraph" w:styleId="6">
    <w:name w:val="heading 6"/>
    <w:basedOn w:val="a0"/>
    <w:next w:val="a0"/>
    <w:link w:val="60"/>
    <w:qFormat/>
    <w:rsid w:val="00D46356"/>
    <w:pPr>
      <w:spacing w:before="240" w:after="60"/>
      <w:ind w:firstLine="0"/>
      <w:jc w:val="left"/>
      <w:outlineLvl w:val="5"/>
    </w:pPr>
    <w:rPr>
      <w:b/>
      <w:bCs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Штампы"/>
    <w:link w:val="a5"/>
    <w:uiPriority w:val="99"/>
    <w:rsid w:val="003D4EB9"/>
    <w:pPr>
      <w:ind w:left="28"/>
    </w:pPr>
    <w:rPr>
      <w:rFonts w:ascii="GOST type A" w:hAnsi="GOST type A"/>
      <w:szCs w:val="24"/>
    </w:rPr>
  </w:style>
  <w:style w:type="numbering" w:customStyle="1" w:styleId="a">
    <w:name w:val="Список ПЗ"/>
    <w:rsid w:val="002E0B30"/>
    <w:pPr>
      <w:numPr>
        <w:numId w:val="1"/>
      </w:numPr>
    </w:pPr>
  </w:style>
  <w:style w:type="paragraph" w:styleId="a6">
    <w:name w:val="header"/>
    <w:basedOn w:val="a0"/>
    <w:link w:val="a7"/>
    <w:rsid w:val="006064F9"/>
    <w:pPr>
      <w:tabs>
        <w:tab w:val="center" w:pos="4677"/>
        <w:tab w:val="right" w:pos="9355"/>
      </w:tabs>
    </w:pPr>
  </w:style>
  <w:style w:type="paragraph" w:styleId="a8">
    <w:name w:val="footer"/>
    <w:basedOn w:val="a0"/>
    <w:link w:val="a9"/>
    <w:rsid w:val="006064F9"/>
    <w:pPr>
      <w:tabs>
        <w:tab w:val="center" w:pos="4677"/>
        <w:tab w:val="right" w:pos="9355"/>
      </w:tabs>
    </w:pPr>
  </w:style>
  <w:style w:type="character" w:customStyle="1" w:styleId="a5">
    <w:name w:val="Штампы Знак"/>
    <w:link w:val="a4"/>
    <w:uiPriority w:val="99"/>
    <w:rsid w:val="003D4EB9"/>
    <w:rPr>
      <w:rFonts w:ascii="GOST type A" w:hAnsi="GOST type A"/>
      <w:szCs w:val="24"/>
      <w:lang w:val="ru-RU" w:eastAsia="ru-RU" w:bidi="ar-SA"/>
    </w:rPr>
  </w:style>
  <w:style w:type="paragraph" w:customStyle="1" w:styleId="12">
    <w:name w:val="Штампы1"/>
    <w:basedOn w:val="a4"/>
    <w:rsid w:val="003D4EB9"/>
    <w:pPr>
      <w:jc w:val="center"/>
    </w:pPr>
    <w:rPr>
      <w:sz w:val="36"/>
      <w:szCs w:val="36"/>
    </w:rPr>
  </w:style>
  <w:style w:type="paragraph" w:customStyle="1" w:styleId="aa">
    <w:name w:val="Подрисуночный текст"/>
    <w:rsid w:val="0010050B"/>
    <w:pPr>
      <w:jc w:val="center"/>
    </w:pPr>
    <w:rPr>
      <w:sz w:val="24"/>
      <w:szCs w:val="24"/>
    </w:rPr>
  </w:style>
  <w:style w:type="table" w:customStyle="1" w:styleId="ab">
    <w:name w:val="Таблица"/>
    <w:basedOn w:val="a2"/>
    <w:rsid w:val="009272CC"/>
    <w:rPr>
      <w:sz w:val="18"/>
      <w:szCs w:val="22"/>
    </w:r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vAlign w:val="center"/>
    </w:tcPr>
  </w:style>
  <w:style w:type="table" w:styleId="ac">
    <w:name w:val="Table Grid"/>
    <w:basedOn w:val="a2"/>
    <w:rsid w:val="00A3567D"/>
    <w:pPr>
      <w:ind w:firstLine="851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">
    <w:name w:val="Таблица-название"/>
    <w:rsid w:val="00653088"/>
    <w:rPr>
      <w:sz w:val="28"/>
      <w:szCs w:val="24"/>
    </w:rPr>
  </w:style>
  <w:style w:type="paragraph" w:customStyle="1" w:styleId="-0">
    <w:name w:val="Таблица-ед.изм."/>
    <w:rsid w:val="00DC3818"/>
    <w:pPr>
      <w:jc w:val="right"/>
    </w:pPr>
    <w:rPr>
      <w:sz w:val="22"/>
      <w:szCs w:val="24"/>
    </w:rPr>
  </w:style>
  <w:style w:type="paragraph" w:customStyle="1" w:styleId="-1">
    <w:name w:val="Таблица-текст"/>
    <w:rsid w:val="00FA2340"/>
    <w:rPr>
      <w:sz w:val="22"/>
      <w:szCs w:val="22"/>
    </w:rPr>
  </w:style>
  <w:style w:type="paragraph" w:customStyle="1" w:styleId="-2">
    <w:name w:val="Рисунок-название"/>
    <w:next w:val="a0"/>
    <w:rsid w:val="00F07E6E"/>
    <w:pPr>
      <w:spacing w:after="240"/>
      <w:jc w:val="center"/>
    </w:pPr>
    <w:rPr>
      <w:sz w:val="28"/>
      <w:szCs w:val="24"/>
    </w:rPr>
  </w:style>
  <w:style w:type="table" w:customStyle="1" w:styleId="-3">
    <w:name w:val="Формула-таблица"/>
    <w:basedOn w:val="a2"/>
    <w:rsid w:val="009E21A1"/>
    <w:rPr>
      <w:sz w:val="28"/>
      <w:szCs w:val="28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numbering" w:customStyle="1" w:styleId="1">
    <w:name w:val="Список литературы1"/>
    <w:rsid w:val="007A63A2"/>
    <w:pPr>
      <w:numPr>
        <w:numId w:val="2"/>
      </w:numPr>
    </w:pPr>
  </w:style>
  <w:style w:type="paragraph" w:customStyle="1" w:styleId="-4">
    <w:name w:val="Приложение-заголовок"/>
    <w:basedOn w:val="10"/>
    <w:next w:val="a0"/>
    <w:rsid w:val="00277B54"/>
    <w:pPr>
      <w:ind w:firstLine="0"/>
      <w:jc w:val="center"/>
    </w:pPr>
  </w:style>
  <w:style w:type="paragraph" w:styleId="13">
    <w:name w:val="toc 1"/>
    <w:basedOn w:val="a0"/>
    <w:next w:val="a0"/>
    <w:autoRedefine/>
    <w:uiPriority w:val="39"/>
    <w:qFormat/>
    <w:rsid w:val="00253621"/>
    <w:pPr>
      <w:tabs>
        <w:tab w:val="left" w:pos="0"/>
        <w:tab w:val="left" w:pos="284"/>
        <w:tab w:val="left" w:pos="567"/>
        <w:tab w:val="left" w:pos="1134"/>
        <w:tab w:val="left" w:leader="dot" w:pos="8789"/>
      </w:tabs>
      <w:ind w:firstLine="0"/>
    </w:pPr>
    <w:rPr>
      <w:bCs/>
      <w:caps/>
      <w:szCs w:val="20"/>
    </w:rPr>
  </w:style>
  <w:style w:type="paragraph" w:styleId="20">
    <w:name w:val="toc 2"/>
    <w:basedOn w:val="a0"/>
    <w:next w:val="a0"/>
    <w:autoRedefine/>
    <w:uiPriority w:val="39"/>
    <w:qFormat/>
    <w:rsid w:val="008C612E"/>
    <w:pPr>
      <w:tabs>
        <w:tab w:val="left" w:pos="284"/>
        <w:tab w:val="left" w:pos="567"/>
        <w:tab w:val="left" w:pos="851"/>
        <w:tab w:val="left" w:pos="1134"/>
        <w:tab w:val="left" w:leader="dot" w:pos="8789"/>
      </w:tabs>
      <w:jc w:val="left"/>
    </w:pPr>
    <w:rPr>
      <w:szCs w:val="28"/>
    </w:rPr>
  </w:style>
  <w:style w:type="paragraph" w:styleId="30">
    <w:name w:val="toc 3"/>
    <w:basedOn w:val="a0"/>
    <w:next w:val="a0"/>
    <w:autoRedefine/>
    <w:uiPriority w:val="39"/>
    <w:qFormat/>
    <w:rsid w:val="000E78FF"/>
    <w:pPr>
      <w:ind w:left="560"/>
      <w:jc w:val="left"/>
    </w:pPr>
    <w:rPr>
      <w:iCs/>
      <w:sz w:val="20"/>
      <w:szCs w:val="20"/>
    </w:rPr>
  </w:style>
  <w:style w:type="character" w:styleId="ad">
    <w:name w:val="Hyperlink"/>
    <w:uiPriority w:val="99"/>
    <w:rsid w:val="00826847"/>
    <w:rPr>
      <w:color w:val="0000FF"/>
      <w:u w:val="single"/>
    </w:rPr>
  </w:style>
  <w:style w:type="paragraph" w:styleId="40">
    <w:name w:val="toc 4"/>
    <w:basedOn w:val="a0"/>
    <w:next w:val="a0"/>
    <w:autoRedefine/>
    <w:semiHidden/>
    <w:rsid w:val="00226EA1"/>
    <w:pPr>
      <w:ind w:left="840"/>
      <w:jc w:val="left"/>
    </w:pPr>
    <w:rPr>
      <w:sz w:val="18"/>
      <w:szCs w:val="18"/>
    </w:rPr>
  </w:style>
  <w:style w:type="paragraph" w:styleId="51">
    <w:name w:val="toc 5"/>
    <w:basedOn w:val="a0"/>
    <w:next w:val="a0"/>
    <w:autoRedefine/>
    <w:semiHidden/>
    <w:rsid w:val="00226EA1"/>
    <w:pPr>
      <w:ind w:left="1120"/>
      <w:jc w:val="left"/>
    </w:pPr>
    <w:rPr>
      <w:sz w:val="18"/>
      <w:szCs w:val="18"/>
    </w:rPr>
  </w:style>
  <w:style w:type="paragraph" w:styleId="61">
    <w:name w:val="toc 6"/>
    <w:basedOn w:val="a0"/>
    <w:next w:val="a0"/>
    <w:autoRedefine/>
    <w:semiHidden/>
    <w:rsid w:val="00226EA1"/>
    <w:pPr>
      <w:ind w:left="140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semiHidden/>
    <w:rsid w:val="00226EA1"/>
    <w:pPr>
      <w:ind w:left="168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semiHidden/>
    <w:rsid w:val="00226EA1"/>
    <w:pPr>
      <w:ind w:left="196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semiHidden/>
    <w:rsid w:val="00226EA1"/>
    <w:pPr>
      <w:ind w:left="2240"/>
      <w:jc w:val="left"/>
    </w:pPr>
    <w:rPr>
      <w:sz w:val="18"/>
      <w:szCs w:val="18"/>
    </w:rPr>
  </w:style>
  <w:style w:type="paragraph" w:customStyle="1" w:styleId="-5">
    <w:name w:val="Приложение-подпись"/>
    <w:rsid w:val="00277B54"/>
    <w:pPr>
      <w:jc w:val="center"/>
    </w:pPr>
    <w:rPr>
      <w:sz w:val="28"/>
      <w:szCs w:val="24"/>
    </w:rPr>
  </w:style>
  <w:style w:type="character" w:styleId="ae">
    <w:name w:val="page number"/>
    <w:basedOn w:val="a1"/>
    <w:rsid w:val="00965920"/>
  </w:style>
  <w:style w:type="paragraph" w:styleId="21">
    <w:name w:val="Body Text 2"/>
    <w:basedOn w:val="a0"/>
    <w:link w:val="22"/>
    <w:rsid w:val="00965920"/>
    <w:pPr>
      <w:spacing w:after="120" w:line="480" w:lineRule="auto"/>
      <w:ind w:firstLine="0"/>
      <w:jc w:val="left"/>
    </w:pPr>
    <w:rPr>
      <w:sz w:val="20"/>
      <w:szCs w:val="20"/>
    </w:rPr>
  </w:style>
  <w:style w:type="character" w:customStyle="1" w:styleId="22">
    <w:name w:val="Основной текст 2 Знак"/>
    <w:basedOn w:val="a1"/>
    <w:link w:val="21"/>
    <w:rsid w:val="00965920"/>
  </w:style>
  <w:style w:type="paragraph" w:styleId="af">
    <w:name w:val="List Paragraph"/>
    <w:basedOn w:val="a0"/>
    <w:uiPriority w:val="34"/>
    <w:qFormat/>
    <w:rsid w:val="00965920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paragraph" w:styleId="af0">
    <w:name w:val="TOC Heading"/>
    <w:basedOn w:val="10"/>
    <w:next w:val="a0"/>
    <w:uiPriority w:val="39"/>
    <w:qFormat/>
    <w:rsid w:val="00C23C34"/>
    <w:pPr>
      <w:keepLines/>
      <w:pageBreakBefore w:val="0"/>
      <w:spacing w:before="480" w:after="0" w:line="276" w:lineRule="auto"/>
      <w:ind w:firstLine="0"/>
      <w:outlineLvl w:val="9"/>
    </w:pPr>
    <w:rPr>
      <w:rFonts w:ascii="Cambria" w:hAnsi="Cambria" w:cs="Times New Roman"/>
      <w:b/>
      <w:caps w:val="0"/>
      <w:color w:val="365F91"/>
      <w:kern w:val="0"/>
      <w:sz w:val="28"/>
      <w:szCs w:val="28"/>
      <w:lang w:eastAsia="en-US"/>
    </w:rPr>
  </w:style>
  <w:style w:type="paragraph" w:customStyle="1" w:styleId="604EDAC8DFDF45478284DEC26D5E5AF1">
    <w:name w:val="604EDAC8DFDF45478284DEC26D5E5AF1"/>
    <w:rsid w:val="007E7AE0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customStyle="1" w:styleId="50">
    <w:name w:val="Заголовок 5 Знак"/>
    <w:link w:val="5"/>
    <w:rsid w:val="00D46356"/>
    <w:rPr>
      <w:rFonts w:ascii="ISOCPEUR" w:hAnsi="ISOCPEUR" w:cs="Simplex"/>
      <w:i/>
      <w:iCs/>
      <w:sz w:val="18"/>
      <w:szCs w:val="24"/>
    </w:rPr>
  </w:style>
  <w:style w:type="character" w:customStyle="1" w:styleId="60">
    <w:name w:val="Заголовок 6 Знак"/>
    <w:link w:val="6"/>
    <w:rsid w:val="00D46356"/>
    <w:rPr>
      <w:b/>
      <w:bCs/>
      <w:sz w:val="22"/>
      <w:szCs w:val="22"/>
    </w:rPr>
  </w:style>
  <w:style w:type="paragraph" w:customStyle="1" w:styleId="14">
    <w:name w:val="Обычный1"/>
    <w:link w:val="Normal"/>
    <w:rsid w:val="00D46356"/>
  </w:style>
  <w:style w:type="paragraph" w:customStyle="1" w:styleId="210">
    <w:name w:val="Основной текст с отступом 21"/>
    <w:basedOn w:val="14"/>
    <w:rsid w:val="00D46356"/>
    <w:pPr>
      <w:spacing w:before="120"/>
      <w:ind w:firstLine="567"/>
      <w:jc w:val="both"/>
    </w:pPr>
    <w:rPr>
      <w:sz w:val="27"/>
    </w:rPr>
  </w:style>
  <w:style w:type="character" w:styleId="af1">
    <w:name w:val="annotation reference"/>
    <w:rsid w:val="00D46356"/>
    <w:rPr>
      <w:sz w:val="16"/>
      <w:szCs w:val="16"/>
    </w:rPr>
  </w:style>
  <w:style w:type="paragraph" w:styleId="af2">
    <w:name w:val="annotation text"/>
    <w:basedOn w:val="a0"/>
    <w:link w:val="af3"/>
    <w:rsid w:val="00D46356"/>
    <w:pPr>
      <w:ind w:firstLine="0"/>
      <w:jc w:val="left"/>
    </w:pPr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rsid w:val="00D46356"/>
  </w:style>
  <w:style w:type="paragraph" w:styleId="af4">
    <w:name w:val="Balloon Text"/>
    <w:basedOn w:val="a0"/>
    <w:link w:val="af5"/>
    <w:rsid w:val="00D46356"/>
    <w:pPr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rsid w:val="00D46356"/>
    <w:rPr>
      <w:rFonts w:ascii="Tahoma" w:hAnsi="Tahoma" w:cs="Tahoma"/>
      <w:sz w:val="16"/>
      <w:szCs w:val="16"/>
    </w:rPr>
  </w:style>
  <w:style w:type="character" w:customStyle="1" w:styleId="Normal">
    <w:name w:val="Normal Знак"/>
    <w:link w:val="14"/>
    <w:rsid w:val="00D46356"/>
    <w:rPr>
      <w:lang w:val="ru-RU" w:eastAsia="ru-RU" w:bidi="ar-SA"/>
    </w:rPr>
  </w:style>
  <w:style w:type="paragraph" w:styleId="af6">
    <w:name w:val="annotation subject"/>
    <w:basedOn w:val="af2"/>
    <w:next w:val="af2"/>
    <w:link w:val="af7"/>
    <w:rsid w:val="00D46356"/>
    <w:rPr>
      <w:b/>
      <w:bCs/>
    </w:rPr>
  </w:style>
  <w:style w:type="character" w:customStyle="1" w:styleId="af7">
    <w:name w:val="Тема примечания Знак"/>
    <w:link w:val="af6"/>
    <w:rsid w:val="00D46356"/>
    <w:rPr>
      <w:b/>
      <w:bCs/>
    </w:rPr>
  </w:style>
  <w:style w:type="paragraph" w:styleId="af8">
    <w:name w:val="Body Text"/>
    <w:basedOn w:val="a0"/>
    <w:link w:val="af9"/>
    <w:rsid w:val="00D46356"/>
    <w:pPr>
      <w:ind w:firstLine="0"/>
      <w:jc w:val="center"/>
    </w:pPr>
    <w:rPr>
      <w:b/>
      <w:szCs w:val="20"/>
      <w:u w:val="single"/>
    </w:rPr>
  </w:style>
  <w:style w:type="character" w:customStyle="1" w:styleId="af9">
    <w:name w:val="Основной текст Знак"/>
    <w:link w:val="af8"/>
    <w:rsid w:val="00D46356"/>
    <w:rPr>
      <w:b/>
      <w:sz w:val="28"/>
      <w:u w:val="single"/>
    </w:rPr>
  </w:style>
  <w:style w:type="paragraph" w:customStyle="1" w:styleId="211">
    <w:name w:val="Основной текст 21"/>
    <w:basedOn w:val="a0"/>
    <w:rsid w:val="00D46356"/>
    <w:pPr>
      <w:ind w:firstLine="0"/>
      <w:jc w:val="left"/>
    </w:pPr>
    <w:rPr>
      <w:szCs w:val="20"/>
    </w:rPr>
  </w:style>
  <w:style w:type="paragraph" w:styleId="23">
    <w:name w:val="Body Text Indent 2"/>
    <w:basedOn w:val="a0"/>
    <w:link w:val="24"/>
    <w:rsid w:val="00D46356"/>
    <w:pPr>
      <w:spacing w:after="120" w:line="480" w:lineRule="auto"/>
      <w:ind w:left="283" w:firstLine="0"/>
      <w:jc w:val="left"/>
    </w:pPr>
    <w:rPr>
      <w:sz w:val="20"/>
      <w:szCs w:val="20"/>
    </w:rPr>
  </w:style>
  <w:style w:type="character" w:customStyle="1" w:styleId="24">
    <w:name w:val="Основной текст с отступом 2 Знак"/>
    <w:basedOn w:val="a1"/>
    <w:link w:val="23"/>
    <w:rsid w:val="00D46356"/>
  </w:style>
  <w:style w:type="paragraph" w:customStyle="1" w:styleId="afa">
    <w:name w:val="Таблицы (моноширинный)"/>
    <w:basedOn w:val="a0"/>
    <w:next w:val="a0"/>
    <w:rsid w:val="00D46356"/>
    <w:pPr>
      <w:widowControl w:val="0"/>
      <w:autoSpaceDE w:val="0"/>
      <w:autoSpaceDN w:val="0"/>
      <w:adjustRightInd w:val="0"/>
      <w:ind w:firstLine="0"/>
    </w:pPr>
    <w:rPr>
      <w:rFonts w:ascii="Courier New" w:hAnsi="Courier New" w:cs="Courier New"/>
      <w:sz w:val="20"/>
      <w:szCs w:val="20"/>
    </w:rPr>
  </w:style>
  <w:style w:type="paragraph" w:customStyle="1" w:styleId="15">
    <w:name w:val="Обычный (веб)1"/>
    <w:basedOn w:val="a0"/>
    <w:uiPriority w:val="99"/>
    <w:rsid w:val="00545B99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afb">
    <w:name w:val="footnote text"/>
    <w:basedOn w:val="a0"/>
    <w:link w:val="afc"/>
    <w:rsid w:val="00132CB8"/>
    <w:pPr>
      <w:widowControl w:val="0"/>
      <w:adjustRightInd w:val="0"/>
      <w:spacing w:line="360" w:lineRule="atLeast"/>
      <w:ind w:firstLine="0"/>
      <w:textAlignment w:val="baseline"/>
    </w:pPr>
    <w:rPr>
      <w:rFonts w:ascii="Garamond" w:hAnsi="Garamond"/>
      <w:sz w:val="20"/>
      <w:szCs w:val="20"/>
      <w:lang w:eastAsia="en-US"/>
    </w:rPr>
  </w:style>
  <w:style w:type="character" w:customStyle="1" w:styleId="afc">
    <w:name w:val="Текст сноски Знак"/>
    <w:link w:val="afb"/>
    <w:rsid w:val="00132CB8"/>
    <w:rPr>
      <w:rFonts w:ascii="Garamond" w:hAnsi="Garamond"/>
      <w:lang w:eastAsia="en-US"/>
    </w:rPr>
  </w:style>
  <w:style w:type="character" w:styleId="afd">
    <w:name w:val="footnote reference"/>
    <w:rsid w:val="00132CB8"/>
    <w:rPr>
      <w:vertAlign w:val="superscript"/>
      <w:lang w:val="ru-RU"/>
    </w:rPr>
  </w:style>
  <w:style w:type="paragraph" w:customStyle="1" w:styleId="314pt">
    <w:name w:val="Стиль Заголовок 3 + 14 pt не полужирный без подчеркивания по шир..."/>
    <w:basedOn w:val="3"/>
    <w:next w:val="af4"/>
    <w:rsid w:val="00132CB8"/>
    <w:pPr>
      <w:tabs>
        <w:tab w:val="left" w:pos="8804"/>
        <w:tab w:val="left" w:pos="9088"/>
        <w:tab w:val="left" w:pos="9230"/>
      </w:tabs>
      <w:spacing w:before="240" w:after="240" w:line="360" w:lineRule="auto"/>
      <w:ind w:left="709" w:firstLine="0"/>
      <w:jc w:val="both"/>
    </w:pPr>
    <w:rPr>
      <w:rFonts w:cs="Times New Roman"/>
      <w:bCs w:val="0"/>
      <w:szCs w:val="20"/>
    </w:rPr>
  </w:style>
  <w:style w:type="paragraph" w:customStyle="1" w:styleId="25">
    <w:name w:val="2 пункт"/>
    <w:basedOn w:val="a0"/>
    <w:qFormat/>
    <w:rsid w:val="0030158B"/>
    <w:pPr>
      <w:spacing w:before="240" w:after="120" w:line="360" w:lineRule="auto"/>
      <w:ind w:left="284" w:right="284" w:firstLine="850"/>
      <w:jc w:val="left"/>
      <w:outlineLvl w:val="1"/>
    </w:pPr>
    <w:rPr>
      <w:rFonts w:ascii="Courier New" w:hAnsi="Courier New" w:cs="Courier New"/>
      <w:b/>
      <w:bCs/>
      <w:szCs w:val="28"/>
    </w:rPr>
  </w:style>
  <w:style w:type="character" w:styleId="afe">
    <w:name w:val="Strong"/>
    <w:uiPriority w:val="22"/>
    <w:qFormat/>
    <w:rsid w:val="00E71237"/>
    <w:rPr>
      <w:b/>
      <w:bCs/>
    </w:rPr>
  </w:style>
  <w:style w:type="character" w:customStyle="1" w:styleId="11">
    <w:name w:val="Заголовок 1 Знак"/>
    <w:link w:val="10"/>
    <w:locked/>
    <w:rsid w:val="00DD3C02"/>
    <w:rPr>
      <w:rFonts w:cs="Arial"/>
      <w:bCs/>
      <w:caps/>
      <w:kern w:val="32"/>
      <w:sz w:val="36"/>
      <w:szCs w:val="36"/>
    </w:rPr>
  </w:style>
  <w:style w:type="paragraph" w:customStyle="1" w:styleId="CharChar">
    <w:name w:val="Char Char"/>
    <w:basedOn w:val="a0"/>
    <w:rsid w:val="00E36D44"/>
    <w:pPr>
      <w:tabs>
        <w:tab w:val="num" w:pos="360"/>
      </w:tabs>
      <w:spacing w:after="160" w:line="240" w:lineRule="exact"/>
      <w:ind w:firstLine="0"/>
      <w:jc w:val="left"/>
    </w:pPr>
    <w:rPr>
      <w:rFonts w:eastAsia="SimSun"/>
      <w:noProof/>
      <w:sz w:val="24"/>
      <w:lang w:val="en-US"/>
    </w:rPr>
  </w:style>
  <w:style w:type="paragraph" w:customStyle="1" w:styleId="aff">
    <w:name w:val="Листинг"/>
    <w:basedOn w:val="a0"/>
    <w:link w:val="aff0"/>
    <w:autoRedefine/>
    <w:rsid w:val="0018539C"/>
    <w:pPr>
      <w:spacing w:before="120" w:after="240"/>
      <w:ind w:left="1418" w:firstLine="0"/>
      <w:contextualSpacing/>
      <w:jc w:val="left"/>
    </w:pPr>
    <w:rPr>
      <w:rFonts w:ascii="Courier New" w:hAnsi="Courier New" w:cs="Courier New"/>
      <w:sz w:val="24"/>
    </w:rPr>
  </w:style>
  <w:style w:type="character" w:customStyle="1" w:styleId="aff0">
    <w:name w:val="Листинг Знак"/>
    <w:link w:val="aff"/>
    <w:locked/>
    <w:rsid w:val="0018539C"/>
    <w:rPr>
      <w:rFonts w:ascii="Courier New" w:hAnsi="Courier New" w:cs="Courier New"/>
      <w:sz w:val="24"/>
      <w:szCs w:val="24"/>
    </w:rPr>
  </w:style>
  <w:style w:type="paragraph" w:customStyle="1" w:styleId="16">
    <w:name w:val="Название1"/>
    <w:basedOn w:val="a0"/>
    <w:link w:val="aff1"/>
    <w:qFormat/>
    <w:rsid w:val="00F33159"/>
    <w:pPr>
      <w:ind w:firstLine="0"/>
      <w:jc w:val="center"/>
    </w:pPr>
    <w:rPr>
      <w:rFonts w:eastAsia="Calibri"/>
      <w:szCs w:val="20"/>
    </w:rPr>
  </w:style>
  <w:style w:type="character" w:customStyle="1" w:styleId="aff1">
    <w:name w:val="Название Знак"/>
    <w:link w:val="16"/>
    <w:locked/>
    <w:rsid w:val="00F33159"/>
    <w:rPr>
      <w:rFonts w:eastAsia="Calibri"/>
      <w:sz w:val="28"/>
      <w:lang w:val="ru-RU" w:eastAsia="ru-RU" w:bidi="ar-SA"/>
    </w:rPr>
  </w:style>
  <w:style w:type="paragraph" w:customStyle="1" w:styleId="aff2">
    <w:name w:val="Чертежный"/>
    <w:rsid w:val="00F33159"/>
    <w:pPr>
      <w:jc w:val="both"/>
    </w:pPr>
    <w:rPr>
      <w:rFonts w:ascii="ISOCPEUR" w:eastAsia="Calibri" w:hAnsi="ISOCPEUR"/>
      <w:i/>
      <w:sz w:val="28"/>
      <w:lang w:val="uk-UA"/>
    </w:rPr>
  </w:style>
  <w:style w:type="character" w:customStyle="1" w:styleId="a7">
    <w:name w:val="Верхний колонтитул Знак"/>
    <w:link w:val="a6"/>
    <w:locked/>
    <w:rsid w:val="00F33159"/>
    <w:rPr>
      <w:sz w:val="28"/>
      <w:szCs w:val="24"/>
      <w:lang w:val="ru-RU" w:eastAsia="ru-RU" w:bidi="ar-SA"/>
    </w:rPr>
  </w:style>
  <w:style w:type="character" w:customStyle="1" w:styleId="a9">
    <w:name w:val="Нижний колонтитул Знак"/>
    <w:link w:val="a8"/>
    <w:locked/>
    <w:rsid w:val="00F33159"/>
    <w:rPr>
      <w:sz w:val="28"/>
      <w:szCs w:val="24"/>
      <w:lang w:val="ru-RU" w:eastAsia="ru-RU" w:bidi="ar-SA"/>
    </w:rPr>
  </w:style>
  <w:style w:type="character" w:customStyle="1" w:styleId="UnresolvedMention">
    <w:name w:val="Unresolved Mention"/>
    <w:uiPriority w:val="99"/>
    <w:semiHidden/>
    <w:unhideWhenUsed/>
    <w:rsid w:val="00810A36"/>
    <w:rPr>
      <w:color w:val="605E5C"/>
      <w:shd w:val="clear" w:color="auto" w:fill="E1DFDD"/>
    </w:rPr>
  </w:style>
  <w:style w:type="character" w:styleId="aff3">
    <w:name w:val="FollowedHyperlink"/>
    <w:rsid w:val="00810A36"/>
    <w:rPr>
      <w:color w:val="954F72"/>
      <w:u w:val="single"/>
    </w:rPr>
  </w:style>
  <w:style w:type="paragraph" w:styleId="HTML">
    <w:name w:val="HTML Preformatted"/>
    <w:basedOn w:val="a0"/>
    <w:link w:val="HTML0"/>
    <w:uiPriority w:val="99"/>
    <w:unhideWhenUsed/>
    <w:rsid w:val="002C2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2C26BC"/>
    <w:rPr>
      <w:rFonts w:ascii="Courier New" w:hAnsi="Courier New" w:cs="Courier New"/>
    </w:rPr>
  </w:style>
  <w:style w:type="paragraph" w:styleId="aff4">
    <w:name w:val="Revision"/>
    <w:hidden/>
    <w:uiPriority w:val="99"/>
    <w:semiHidden/>
    <w:rsid w:val="002C26BC"/>
    <w:rPr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8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5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3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0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\Olga\diploms\sibsutis-diplom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Goo24</b:Tag>
    <b:SourceType>InternetSite</b:SourceType>
    <b:Guid>{44B9E376-34E2-463F-A5F8-B518C22C99C7}</b:Guid>
    <b:Author>
      <b:Author>
        <b:NameList>
          <b:Person>
            <b:Last>LLC</b:Last>
            <b:First>Google</b:First>
          </b:Person>
        </b:NameList>
      </b:Author>
    </b:Author>
    <b:Title>Develop Android apps with Kotlin</b:Title>
    <b:InternetSiteTitle>Android Developer</b:InternetSiteTitle>
    <b:URL>https://developer.android.com/kotlin</b:URL>
    <b:YearAccessed>2024</b:YearAccessed>
    <b:MonthAccessed>Май</b:MonthAccessed>
    <b:DayAccessed>20</b:DayAccessed>
    <b:RefOrder>1</b:RefOrder>
  </b:Source>
  <b:Source>
    <b:Tag>Жем18</b:Tag>
    <b:SourceType>Book</b:SourceType>
    <b:Guid>{E6BE7AED-CD30-47E4-AF8D-7A424D905EA6}</b:Guid>
    <b:Title>Kotlin в действии</b:Title>
    <b:Year>2018</b:Year>
    <b:Author>
      <b:Author>
        <b:NameList>
          <b:Person>
            <b:Last>Жемеров Д. Б.</b:Last>
            <b:First>Исакова</b:First>
            <b:Middle>С. С.</b:Middle>
          </b:Person>
        </b:NameList>
      </b:Author>
    </b:Author>
    <b:Publisher>ДМК-Пресс</b:Publisher>
    <b:RefOrder>2</b:RefOrder>
  </b:Source>
  <b:Source>
    <b:Tag>tf</b:Tag>
    <b:SourceType>InternetSite</b:SourceType>
    <b:Guid>{B02CD60B-1563-41BE-BBB3-C3263DB7E290}</b:Guid>
    <b:Title>An end-to-end platform for machine learning</b:Title>
    <b:InternetSiteTitle>TensorFlow</b:InternetSiteTitle>
    <b:YearAccessed>2024</b:YearAccessed>
    <b:MonthAccessed>Май</b:MonthAccessed>
    <b:DayAccessed>20</b:DayAccessed>
    <b:URL>https://www.tensorflow.org/</b:URL>
    <b:Author>
      <b:Author>
        <b:NameList>
          <b:Person>
            <b:Last>LLC</b:Last>
            <b:First>Google</b:First>
          </b:Person>
        </b:NameList>
      </b:Author>
    </b:Author>
    <b:RefOrder>3</b:RefOrder>
  </b:Source>
  <b:Source>
    <b:Tag>room</b:Tag>
    <b:SourceType>InternetSite</b:SourceType>
    <b:Guid>{B3DA93AF-0FD8-4E97-939C-6F708E356782}</b:Guid>
    <b:Author>
      <b:Author>
        <b:NameList>
          <b:Person>
            <b:Last>LLC</b:Last>
            <b:First>Google</b:First>
          </b:Person>
        </b:NameList>
      </b:Author>
    </b:Author>
    <b:Title>Save data in a local database using Room</b:Title>
    <b:InternetSiteTitle>Android Developer</b:InternetSiteTitle>
    <b:YearAccessed>2024</b:YearAccessed>
    <b:MonthAccessed>Май</b:MonthAccessed>
    <b:DayAccessed>20</b:DayAccessed>
    <b:URL>https://developer.android.com/training/data-storage/room</b:URL>
    <b:RefOrder>4</b:RefOrder>
  </b:Source>
  <b:Source>
    <b:Tag>Goo241</b:Tag>
    <b:SourceType>InternetSite</b:SourceType>
    <b:Guid>{A1376B9B-5313-49A0-B7B1-76A239D9A822}</b:Guid>
    <b:Author>
      <b:Author>
        <b:NameList>
          <b:Person>
            <b:Last>LLC</b:Last>
            <b:First>Google</b:First>
          </b:Person>
        </b:NameList>
      </b:Author>
    </b:Author>
    <b:Title>Build better apps faster with Jetpack Compose</b:Title>
    <b:InternetSiteTitle>Android Developer</b:InternetSiteTitle>
    <b:YearAccessed>2024</b:YearAccessed>
    <b:MonthAccessed>Май</b:MonthAccessed>
    <b:DayAccessed>20</b:DayAccessed>
    <b:URL>https://developer.android.com/develop/ui/compose</b:URL>
    <b:RefOrder>5</b:RefOrder>
  </b:Source>
  <b:Source>
    <b:Tag>Goo242</b:Tag>
    <b:SourceType>InternetSite</b:SourceType>
    <b:Guid>{B8F20ED1-3D1D-4489-9B4A-C654D88615DC}</b:Guid>
    <b:Author>
      <b:Author>
        <b:NameList>
          <b:Person>
            <b:Last>LLC</b:Last>
            <b:First>Google</b:First>
          </b:Person>
        </b:NameList>
      </b:Author>
    </b:Author>
    <b:Title>CameraX overview</b:Title>
    <b:InternetSiteTitle>Android Developer</b:InternetSiteTitle>
    <b:YearAccessed>2024</b:YearAccessed>
    <b:MonthAccessed>Май</b:MonthAccessed>
    <b:DayAccessed>20</b:DayAccessed>
    <b:URL>https://developer.android.com/media/camera/camerax</b:URL>
    <b:RefOrder>6</b:RefOrder>
  </b:Source>
  <b:Source>
    <b:Tag>Goo243</b:Tag>
    <b:SourceType>InternetSite</b:SourceType>
    <b:Guid>{4E7AB82F-DA6B-4A84-88FA-9B88485A4449}</b:Guid>
    <b:Author>
      <b:Author>
        <b:NameList>
          <b:Person>
            <b:Last>LLC</b:Last>
            <b:First>Google</b:First>
          </b:Person>
        </b:NameList>
      </b:Author>
    </b:Author>
    <b:Title>Guide to app architecture</b:Title>
    <b:InternetSiteTitle>Android Developer</b:InternetSiteTitle>
    <b:YearAccessed>2024</b:YearAccessed>
    <b:MonthAccessed>Май</b:MonthAccessed>
    <b:DayAccessed>20</b:DayAccessed>
    <b:URL>https://developer.android.com/topic/architecture</b:URL>
    <b:RefOrder>7</b:RefOrder>
  </b:Source>
  <b:Source>
    <b:Tag>Goo244</b:Tag>
    <b:SourceType>InternetSite</b:SourceType>
    <b:Guid>{45A771FF-5938-441C-94D1-2DEF2C0049B6}</b:Guid>
    <b:Title>Data layer</b:Title>
    <b:Author>
      <b:Author>
        <b:NameList>
          <b:Person>
            <b:Last>LLC</b:Last>
            <b:First>Google</b:First>
          </b:Person>
        </b:NameList>
      </b:Author>
    </b:Author>
    <b:ProductionCompany>Android Developer</b:ProductionCompany>
    <b:YearAccessed>2024</b:YearAccessed>
    <b:MonthAccessed>Май</b:MonthAccessed>
    <b:DayAccessed>21</b:DayAccessed>
    <b:URL>https://developer.android.com/topic/architecture/data-layer</b:URL>
    <b:RefOrder>8</b:RefOrder>
  </b:Source>
</b:Sources>
</file>

<file path=customXml/itemProps1.xml><?xml version="1.0" encoding="utf-8"?>
<ds:datastoreItem xmlns:ds="http://schemas.openxmlformats.org/officeDocument/2006/customXml" ds:itemID="{FFE106C9-42EF-4C3B-9F5D-FA6A16531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sibsutis-diplom.dot</Template>
  <TotalTime>12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SibSUTIS</Company>
  <LinksUpToDate>false</LinksUpToDate>
  <CharactersWithSpaces>2439</CharactersWithSpaces>
  <SharedDoc>false</SharedDoc>
  <HLinks>
    <vt:vector size="18" baseType="variant">
      <vt:variant>
        <vt:i4>83</vt:i4>
      </vt:variant>
      <vt:variant>
        <vt:i4>26</vt:i4>
      </vt:variant>
      <vt:variant>
        <vt:i4>0</vt:i4>
      </vt:variant>
      <vt:variant>
        <vt:i4>5</vt:i4>
      </vt:variant>
      <vt:variant>
        <vt:lpwstr>https://www.kaggle.com/models/google/landmarks/tfLite</vt:lpwstr>
      </vt:variant>
      <vt:variant>
        <vt:lpwstr/>
      </vt:variant>
      <vt:variant>
        <vt:i4>83</vt:i4>
      </vt:variant>
      <vt:variant>
        <vt:i4>6</vt:i4>
      </vt:variant>
      <vt:variant>
        <vt:i4>0</vt:i4>
      </vt:variant>
      <vt:variant>
        <vt:i4>5</vt:i4>
      </vt:variant>
      <vt:variant>
        <vt:lpwstr>https://www.kaggle.com/models/google/landmarks/tfLite</vt:lpwstr>
      </vt:variant>
      <vt:variant>
        <vt:lpwstr/>
      </vt:variant>
      <vt:variant>
        <vt:i4>524358</vt:i4>
      </vt:variant>
      <vt:variant>
        <vt:i4>61280</vt:i4>
      </vt:variant>
      <vt:variant>
        <vt:i4>1060</vt:i4>
      </vt:variant>
      <vt:variant>
        <vt:i4>1</vt:i4>
      </vt:variant>
      <vt:variant>
        <vt:lpwstr>https://developer.android.com/static/topic/libraries/architecture/images/mad-arch-overview-ui.png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</dc:creator>
  <cp:lastModifiedBy>Антон Ракитский</cp:lastModifiedBy>
  <cp:revision>11</cp:revision>
  <cp:lastPrinted>2024-06-14T16:11:00Z</cp:lastPrinted>
  <dcterms:created xsi:type="dcterms:W3CDTF">2024-06-23T21:31:00Z</dcterms:created>
  <dcterms:modified xsi:type="dcterms:W3CDTF">2024-06-23T22:06:00Z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Автор">
    <vt:lpwstr>Афанасьева А.Н.</vt:lpwstr>
  </property>
  <property fmtid="{D5CDD505-2E9C-101B-9397-08002B2CF9AE}" pid="3" name="ВУЗ">
    <vt:lpwstr>СибГУТИ</vt:lpwstr>
  </property>
  <property fmtid="{D5CDD505-2E9C-101B-9397-08002B2CF9AE}" pid="4" name="группа">
    <vt:lpwstr>ПЗ-ХХ</vt:lpwstr>
  </property>
  <property fmtid="{D5CDD505-2E9C-101B-9397-08002B2CF9AE}" pid="5" name="название">
    <vt:lpwstr>Разработка сайта для фирмы «ИП Филиппов»</vt:lpwstr>
  </property>
  <property fmtid="{D5CDD505-2E9C-101B-9397-08002B2CF9AE}" pid="6" name="подпись">
    <vt:lpwstr>___________</vt:lpwstr>
  </property>
  <property fmtid="{D5CDD505-2E9C-101B-9397-08002B2CF9AE}" pid="7" name="дата">
    <vt:lpwstr>"_____"_________________</vt:lpwstr>
  </property>
  <property fmtid="{D5CDD505-2E9C-101B-9397-08002B2CF9AE}" pid="8" name="год">
    <vt:lpwstr>2009</vt:lpwstr>
  </property>
  <property fmtid="{D5CDD505-2E9C-101B-9397-08002B2CF9AE}" pid="9" name="Автора">
    <vt:lpwstr>Афанасьевой А.Н.</vt:lpwstr>
  </property>
  <property fmtid="{D5CDD505-2E9C-101B-9397-08002B2CF9AE}" pid="10" name="судент.а.ки">
    <vt:lpwstr>студентки</vt:lpwstr>
  </property>
  <property fmtid="{D5CDD505-2E9C-101B-9397-08002B2CF9AE}" pid="11" name="факультет">
    <vt:lpwstr>ИВТ</vt:lpwstr>
  </property>
  <property fmtid="{D5CDD505-2E9C-101B-9397-08002B2CF9AE}" pid="12" name="НаучРук">
    <vt:lpwstr>Ситняковская Е.И.</vt:lpwstr>
  </property>
  <property fmtid="{D5CDD505-2E9C-101B-9397-08002B2CF9AE}" pid="13" name="НаучРук.данные">
    <vt:lpwstr>доц., к.т.н</vt:lpwstr>
  </property>
  <property fmtid="{D5CDD505-2E9C-101B-9397-08002B2CF9AE}" pid="14" name="Нормоконтроль">
    <vt:lpwstr>Контроль К.К.</vt:lpwstr>
  </property>
  <property fmtid="{D5CDD505-2E9C-101B-9397-08002B2CF9AE}" pid="15" name="КонсБЖ">
    <vt:lpwstr>Симакова Н.Н.</vt:lpwstr>
  </property>
  <property fmtid="{D5CDD505-2E9C-101B-9397-08002B2CF9AE}" pid="16" name="КонсЭЧ">
    <vt:lpwstr>Шашкова М.Ю.</vt:lpwstr>
  </property>
  <property fmtid="{D5CDD505-2E9C-101B-9397-08002B2CF9AE}" pid="17" name="ЗавКаф">
    <vt:lpwstr>Рябко Б.Я.</vt:lpwstr>
  </property>
  <property fmtid="{D5CDD505-2E9C-101B-9397-08002B2CF9AE}" pid="18" name="Кафедра">
    <vt:lpwstr>прикладной математики и кибернетики</vt:lpwstr>
  </property>
  <property fmtid="{D5CDD505-2E9C-101B-9397-08002B2CF9AE}" pid="19" name="КафедраСокр">
    <vt:lpwstr>ПМиК</vt:lpwstr>
  </property>
  <property fmtid="{D5CDD505-2E9C-101B-9397-08002B2CF9AE}" pid="20" name="Рецензент">
    <vt:lpwstr>Рецензент Р.Р.</vt:lpwstr>
  </property>
  <property fmtid="{D5CDD505-2E9C-101B-9397-08002B2CF9AE}" pid="21" name="Рецензент.данные">
    <vt:lpwstr>профессор, д.т.н.</vt:lpwstr>
  </property>
  <property fmtid="{D5CDD505-2E9C-101B-9397-08002B2CF9AE}" pid="22" name="ЗавКаф.данные">
    <vt:lpwstr>чл.-корр. РАН проф. д.т.н.</vt:lpwstr>
  </property>
</Properties>
</file>